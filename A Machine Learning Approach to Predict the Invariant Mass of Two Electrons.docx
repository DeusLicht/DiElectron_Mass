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13E3" w14:textId="459795D2" w:rsidR="00E81978" w:rsidRDefault="00000000" w:rsidP="00E44DD3">
      <w:pPr>
        <w:pStyle w:val="Title"/>
      </w:pPr>
      <w:sdt>
        <w:sdtPr>
          <w:alias w:val="Title:"/>
          <w:tag w:val="Title:"/>
          <w:id w:val="726351117"/>
          <w:placeholder>
            <w:docPart w:val="5448D1E9E2B240ECA6A8C4C5BF1559A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44DD3">
            <w:t>A Machine Learning Approach to Predict the Invariant Mass</w:t>
          </w:r>
          <w:r w:rsidR="00F4329C">
            <w:t xml:space="preserve"> of</w:t>
          </w:r>
          <w:r w:rsidR="00E44DD3">
            <w:t xml:space="preserve"> </w:t>
          </w:r>
          <w:r w:rsidR="00F4329C">
            <w:t>Dielectrons</w:t>
          </w:r>
        </w:sdtContent>
      </w:sdt>
    </w:p>
    <w:p w14:paraId="7CE6CEF7" w14:textId="106AD852" w:rsidR="00B823AA" w:rsidRDefault="00E44DD3" w:rsidP="00B823AA">
      <w:pPr>
        <w:pStyle w:val="Title2"/>
      </w:pPr>
      <w:r>
        <w:t>Deepesh Narayan Raul</w:t>
      </w:r>
    </w:p>
    <w:p w14:paraId="3D9EE253" w14:textId="79C2E7EF" w:rsidR="00E81978" w:rsidRDefault="00E44DD3" w:rsidP="00B823AA">
      <w:pPr>
        <w:pStyle w:val="Title2"/>
      </w:pPr>
      <w:r>
        <w:t>S K Somaiya</w:t>
      </w:r>
    </w:p>
    <w:p w14:paraId="135D6917" w14:textId="1620B516" w:rsidR="00E81978" w:rsidRDefault="00E81978">
      <w:pPr>
        <w:pStyle w:val="Title"/>
      </w:pPr>
    </w:p>
    <w:p w14:paraId="01955028" w14:textId="7B0BFD99" w:rsidR="00E81978" w:rsidRDefault="00E81978" w:rsidP="00B823AA">
      <w:pPr>
        <w:pStyle w:val="Title2"/>
      </w:pPr>
    </w:p>
    <w:sdt>
      <w:sdtPr>
        <w:alias w:val="Abstract:"/>
        <w:tag w:val="Abstract:"/>
        <w:id w:val="202146031"/>
        <w:placeholder>
          <w:docPart w:val="2A6D9EE55DBD45DB8703A0CB4D84A27C"/>
        </w:placeholder>
        <w:temporary/>
        <w:showingPlcHdr/>
        <w15:appearance w15:val="hidden"/>
      </w:sdtPr>
      <w:sdtContent>
        <w:p w14:paraId="5830B5DE" w14:textId="77777777" w:rsidR="00E81978" w:rsidRDefault="005D3A03">
          <w:pPr>
            <w:pStyle w:val="SectionTitle"/>
          </w:pPr>
          <w:r w:rsidRPr="004A451F">
            <w:rPr>
              <w:b/>
              <w:bCs/>
            </w:rPr>
            <w:t>Abstract</w:t>
          </w:r>
        </w:p>
      </w:sdtContent>
    </w:sdt>
    <w:p w14:paraId="5FBDED59" w14:textId="47F2D008" w:rsidR="00E81978" w:rsidRDefault="007C51A7" w:rsidP="007E18F7">
      <w:pPr>
        <w:pStyle w:val="NoSpacing"/>
      </w:pPr>
      <w:r>
        <w:t xml:space="preserve">The elementary particles of the universe and its interactions is said to be concise by the Standard Model of high energy physics or particle physics. Particle collider experiments has the </w:t>
      </w:r>
      <w:r w:rsidR="004C434C">
        <w:t>capability</w:t>
      </w:r>
      <w:r>
        <w:t xml:space="preserve"> to </w:t>
      </w:r>
      <w:r w:rsidR="004C434C">
        <w:t xml:space="preserve">produce enormous and information-rich samples of data. Machine learning techniques can be used to develop how these data samples are interpreted, greatly expanding </w:t>
      </w:r>
      <w:r w:rsidR="004C434C" w:rsidRPr="004C434C">
        <w:t xml:space="preserve">the </w:t>
      </w:r>
      <w:r w:rsidR="004C434C">
        <w:t xml:space="preserve">discovery </w:t>
      </w:r>
      <w:r w:rsidR="004C434C" w:rsidRPr="004C434C">
        <w:t xml:space="preserve">of </w:t>
      </w:r>
      <w:r w:rsidR="004C434C">
        <w:t xml:space="preserve">potential </w:t>
      </w:r>
      <w:r w:rsidR="004C434C" w:rsidRPr="004C434C">
        <w:t>present and future experiments.</w:t>
      </w:r>
      <w:r w:rsidR="004C434C">
        <w:t xml:space="preserve"> </w:t>
      </w:r>
      <w:r w:rsidR="007E18F7">
        <w:t xml:space="preserve">In this paper, data provided by Compact Muon Solenoid built on the </w:t>
      </w:r>
      <w:r w:rsidR="007E18F7" w:rsidRPr="007E18F7">
        <w:t>Large Hadron Collider</w:t>
      </w:r>
      <w:r w:rsidR="007E18F7">
        <w:t xml:space="preserve"> at CERN is analyzed to predict the invariant mass of two electrons M using a statistical approach of machine learning.</w:t>
      </w:r>
    </w:p>
    <w:p w14:paraId="37EED45C" w14:textId="77777777" w:rsidR="000776A9" w:rsidRDefault="000776A9">
      <w:pPr>
        <w:rPr>
          <w:rStyle w:val="Emphasis"/>
        </w:rPr>
      </w:pPr>
    </w:p>
    <w:p w14:paraId="144763A0" w14:textId="5A8192EF" w:rsidR="00E81978" w:rsidRDefault="005D3A03">
      <w:r>
        <w:rPr>
          <w:rStyle w:val="Emphasis"/>
        </w:rPr>
        <w:t>Keywords</w:t>
      </w:r>
      <w:r>
        <w:t xml:space="preserve">:  </w:t>
      </w:r>
      <w:r w:rsidR="007E18F7">
        <w:t>Machine Learning, CERN, Invariant Mass, Electrons, Regression, Feature Engineering.</w:t>
      </w:r>
    </w:p>
    <w:p w14:paraId="65BE7FD3" w14:textId="6E358C48" w:rsidR="00E81978" w:rsidRDefault="00E81978"/>
    <w:p w14:paraId="583AA109" w14:textId="359C14FC" w:rsidR="00E81978" w:rsidRDefault="004A451F">
      <w:pPr>
        <w:pStyle w:val="Heading1"/>
      </w:pPr>
      <w:r>
        <w:t>Introduction</w:t>
      </w:r>
    </w:p>
    <w:p w14:paraId="5C40B8E0" w14:textId="36BD2AF7" w:rsidR="00E81978" w:rsidRDefault="00BC06FA" w:rsidP="006F545D">
      <w:pPr>
        <w:rPr>
          <w:noProof/>
        </w:rPr>
      </w:pPr>
      <w:r>
        <w:rPr>
          <w:noProof/>
        </w:rPr>
        <w:t xml:space="preserve">Mid-1970s was when the Standard Model of particle physics was finalized upon the the confirmation of quarks, since then, the evidence of top quark in 1995, tau neturino in 2000 and the recent Higgs boson in 2012 have solidified the credence of the Standard Model. This theory describes that every observable objects within this universe is made from </w:t>
      </w:r>
      <w:r w:rsidR="00F4329C">
        <w:rPr>
          <w:noProof/>
        </w:rPr>
        <w:t>basic blocks called elementary particles</w:t>
      </w:r>
      <w:r w:rsidR="00587B49">
        <w:rPr>
          <w:noProof/>
        </w:rPr>
        <w:t xml:space="preserve">, ruled by the four forces. The invarient mass also known as rest mass or intrinsic mass </w:t>
      </w:r>
      <w:r w:rsidR="00E01C22" w:rsidRPr="00E01C22">
        <w:rPr>
          <w:noProof/>
        </w:rPr>
        <w:t>is the fraction of the total mass of an object or system of objects that is independent of the total motion of the system.</w:t>
      </w:r>
      <w:r w:rsidR="00E01C22">
        <w:rPr>
          <w:noProof/>
        </w:rPr>
        <w:t xml:space="preserve"> A collider experiment are used </w:t>
      </w:r>
      <w:r w:rsidR="005D1A81">
        <w:rPr>
          <w:noProof/>
        </w:rPr>
        <w:t xml:space="preserve">in particle physics research by colliding pair of particles at very high kinetic energy. The Conseil Europ  ́een pour la Recherche Nucl ́eaire or as we call it, CERN houses the world’s largest and highest energy particle collider, the Large Hadron Collider (LHS) and the </w:t>
      </w:r>
      <w:bookmarkStart w:id="0" w:name="_Hlk114414935"/>
      <w:r w:rsidR="005D1A81">
        <w:rPr>
          <w:noProof/>
        </w:rPr>
        <w:t>Compact Muon S</w:t>
      </w:r>
      <w:r w:rsidR="006F545D">
        <w:rPr>
          <w:noProof/>
        </w:rPr>
        <w:t>olenoid</w:t>
      </w:r>
      <w:bookmarkEnd w:id="0"/>
      <w:r w:rsidR="006F545D">
        <w:rPr>
          <w:noProof/>
        </w:rPr>
        <w:t xml:space="preserve"> (CMS) a </w:t>
      </w:r>
      <w:r w:rsidR="006F545D">
        <w:rPr>
          <w:noProof/>
        </w:rPr>
        <w:lastRenderedPageBreak/>
        <w:t>particle physics detectors. The CMS is capable of generating huge amount of of data for particle collisions at 0.9 – 13 TeV. Through the use of the Machine Learning we are able to</w:t>
      </w:r>
      <w:r w:rsidR="006F545D" w:rsidRPr="006F545D">
        <w:t xml:space="preserve"> </w:t>
      </w:r>
      <w:r w:rsidR="006F545D">
        <w:rPr>
          <w:noProof/>
        </w:rPr>
        <w:t xml:space="preserve">leverage our computing powers alongside modern algorithms to quickly and efficiently observe and analyse insights from </w:t>
      </w:r>
      <w:r w:rsidR="00B20C66">
        <w:rPr>
          <w:noProof/>
        </w:rPr>
        <w:t>enormous amount</w:t>
      </w:r>
      <w:r w:rsidR="006F545D">
        <w:rPr>
          <w:noProof/>
        </w:rPr>
        <w:t xml:space="preserve"> of data</w:t>
      </w:r>
      <w:r w:rsidR="00B20C66">
        <w:rPr>
          <w:noProof/>
        </w:rPr>
        <w:t>. In this paper, we are</w:t>
      </w:r>
      <w:r w:rsidR="006A66F8">
        <w:rPr>
          <w:noProof/>
        </w:rPr>
        <w:t xml:space="preserve"> not only</w:t>
      </w:r>
      <w:r w:rsidR="00B20C66">
        <w:rPr>
          <w:noProof/>
        </w:rPr>
        <w:t xml:space="preserve"> trying to demonstrate the statistical significance of machine learning models in the field of particle physics by predicting the invarient mass of dielectrons based on the observation from the CMS detectors</w:t>
      </w:r>
      <w:r w:rsidR="000776A9">
        <w:rPr>
          <w:noProof/>
        </w:rPr>
        <w:t xml:space="preserve"> </w:t>
      </w:r>
      <w:r w:rsidR="006A66F8">
        <w:rPr>
          <w:noProof/>
        </w:rPr>
        <w:t>but also manipulating the features of the dataset by creating new features such that these features increase the performance of the models.</w:t>
      </w:r>
    </w:p>
    <w:p w14:paraId="4ED0E01A" w14:textId="77777777" w:rsidR="000776A9" w:rsidRDefault="000776A9" w:rsidP="006F545D">
      <w:pPr>
        <w:rPr>
          <w:noProof/>
        </w:rPr>
      </w:pPr>
    </w:p>
    <w:p w14:paraId="07BF8C9A" w14:textId="642D1A02" w:rsidR="000776A9" w:rsidRDefault="000776A9" w:rsidP="000776A9">
      <w:pPr>
        <w:pStyle w:val="Heading1"/>
      </w:pPr>
      <w:r>
        <w:t>Data Collection and Processing</w:t>
      </w:r>
    </w:p>
    <w:p w14:paraId="314BA30F" w14:textId="1BDC83DE" w:rsidR="000776A9" w:rsidRDefault="000776A9" w:rsidP="00666E2B">
      <w:r>
        <w:t>The dataset used for this research is provided courtesy of the CERN open data portal.</w:t>
      </w:r>
      <w:r w:rsidR="00610968">
        <w:t xml:space="preserve"> “Events with 2 electrons from 2010”, McCauley, Thomas, this dataset contains observations of 100K diel</w:t>
      </w:r>
      <w:r w:rsidR="00EB23B9">
        <w:t>e</w:t>
      </w:r>
      <w:r w:rsidR="00610968">
        <w:t xml:space="preserve">ctrons events in the invariant mass of 2-110 GeV captured by the </w:t>
      </w:r>
      <w:r w:rsidR="00A41A2A" w:rsidRPr="00A41A2A">
        <w:t>Compact Muon Solenoid</w:t>
      </w:r>
      <w:r w:rsidR="00666E2B">
        <w:t>. This data is organized in a CSV spreadsheet file and include the following observations collected by the CMS:</w:t>
      </w:r>
    </w:p>
    <w:p w14:paraId="75BB99B0" w14:textId="1E2DF9C6" w:rsidR="00666E2B" w:rsidRDefault="00666E2B" w:rsidP="00666E2B">
      <w:pPr>
        <w:pStyle w:val="ListParagraph"/>
        <w:numPr>
          <w:ilvl w:val="0"/>
          <w:numId w:val="16"/>
        </w:numPr>
      </w:pPr>
      <w:r w:rsidRPr="00DA5AEA">
        <w:rPr>
          <w:b/>
          <w:bCs/>
        </w:rPr>
        <w:t>Run:</w:t>
      </w:r>
      <w:r>
        <w:t xml:space="preserve"> The run number of the event.</w:t>
      </w:r>
    </w:p>
    <w:p w14:paraId="64D3D082" w14:textId="5AEB5135" w:rsidR="00666E2B" w:rsidRDefault="00666E2B" w:rsidP="00666E2B">
      <w:pPr>
        <w:pStyle w:val="ListParagraph"/>
        <w:numPr>
          <w:ilvl w:val="0"/>
          <w:numId w:val="16"/>
        </w:numPr>
      </w:pPr>
      <w:r w:rsidRPr="00DA5AEA">
        <w:rPr>
          <w:b/>
          <w:bCs/>
        </w:rPr>
        <w:t>Event:</w:t>
      </w:r>
      <w:r>
        <w:t xml:space="preserve"> Number of each event</w:t>
      </w:r>
    </w:p>
    <w:p w14:paraId="10973972" w14:textId="6AA8A13D" w:rsidR="00666E2B" w:rsidRDefault="00666E2B" w:rsidP="00666E2B">
      <w:pPr>
        <w:pStyle w:val="ListParagraph"/>
        <w:numPr>
          <w:ilvl w:val="0"/>
          <w:numId w:val="16"/>
        </w:numPr>
      </w:pPr>
      <w:r w:rsidRPr="00DA5AEA">
        <w:rPr>
          <w:b/>
          <w:bCs/>
        </w:rPr>
        <w:t>E1 and E2:</w:t>
      </w:r>
      <w:r>
        <w:t xml:space="preserve"> Total energy of the 2 electrons in GeV</w:t>
      </w:r>
    </w:p>
    <w:p w14:paraId="08CC46CE" w14:textId="15D00994" w:rsidR="00DA5AEA" w:rsidRDefault="00DA5AEA" w:rsidP="00666E2B">
      <w:pPr>
        <w:pStyle w:val="ListParagraph"/>
        <w:numPr>
          <w:ilvl w:val="0"/>
          <w:numId w:val="16"/>
        </w:numPr>
      </w:pPr>
      <w:r>
        <w:rPr>
          <w:b/>
          <w:bCs/>
        </w:rPr>
        <w:t>p</w:t>
      </w:r>
      <w:r w:rsidR="00666E2B" w:rsidRPr="00DA5AEA">
        <w:rPr>
          <w:b/>
          <w:bCs/>
        </w:rPr>
        <w:t xml:space="preserve">x1, </w:t>
      </w:r>
      <w:r>
        <w:rPr>
          <w:b/>
          <w:bCs/>
        </w:rPr>
        <w:t>p</w:t>
      </w:r>
      <w:r w:rsidRPr="00DA5AEA">
        <w:rPr>
          <w:b/>
          <w:bCs/>
        </w:rPr>
        <w:t xml:space="preserve">y1, </w:t>
      </w:r>
      <w:r>
        <w:rPr>
          <w:b/>
          <w:bCs/>
        </w:rPr>
        <w:t>p</w:t>
      </w:r>
      <w:r w:rsidRPr="00DA5AEA">
        <w:rPr>
          <w:b/>
          <w:bCs/>
        </w:rPr>
        <w:t xml:space="preserve">z1, </w:t>
      </w:r>
      <w:r>
        <w:rPr>
          <w:b/>
          <w:bCs/>
        </w:rPr>
        <w:t>p</w:t>
      </w:r>
      <w:r w:rsidRPr="00DA5AEA">
        <w:rPr>
          <w:b/>
          <w:bCs/>
        </w:rPr>
        <w:t xml:space="preserve">x2, </w:t>
      </w:r>
      <w:r>
        <w:rPr>
          <w:b/>
          <w:bCs/>
        </w:rPr>
        <w:t>p</w:t>
      </w:r>
      <w:r w:rsidRPr="00DA5AEA">
        <w:rPr>
          <w:b/>
          <w:bCs/>
        </w:rPr>
        <w:t xml:space="preserve">y2, and </w:t>
      </w:r>
      <w:r>
        <w:rPr>
          <w:b/>
          <w:bCs/>
        </w:rPr>
        <w:t>p</w:t>
      </w:r>
      <w:r w:rsidRPr="00DA5AEA">
        <w:rPr>
          <w:b/>
          <w:bCs/>
        </w:rPr>
        <w:t>z2:</w:t>
      </w:r>
      <w:r>
        <w:t xml:space="preserve"> Components of the momentum of the electrons in GeV</w:t>
      </w:r>
    </w:p>
    <w:p w14:paraId="623E984B" w14:textId="14BC3639" w:rsidR="00666E2B" w:rsidRDefault="00DA5AEA" w:rsidP="00666E2B">
      <w:pPr>
        <w:pStyle w:val="ListParagraph"/>
        <w:numPr>
          <w:ilvl w:val="0"/>
          <w:numId w:val="16"/>
        </w:numPr>
      </w:pPr>
      <w:r>
        <w:t xml:space="preserve"> </w:t>
      </w:r>
      <w:r>
        <w:rPr>
          <w:b/>
          <w:bCs/>
        </w:rPr>
        <w:t xml:space="preserve">pt1 and pt2: </w:t>
      </w:r>
      <w:r>
        <w:t>Transverse momentum of the electrons in GeV</w:t>
      </w:r>
    </w:p>
    <w:p w14:paraId="44681E53" w14:textId="5FC5DA99" w:rsidR="00DA5AEA" w:rsidRDefault="00DA5AEA" w:rsidP="00666E2B">
      <w:pPr>
        <w:pStyle w:val="ListParagraph"/>
        <w:numPr>
          <w:ilvl w:val="0"/>
          <w:numId w:val="16"/>
        </w:numPr>
      </w:pPr>
      <w:r>
        <w:rPr>
          <w:b/>
          <w:bCs/>
        </w:rPr>
        <w:t xml:space="preserve">phi1 and phi2: </w:t>
      </w:r>
      <w:r>
        <w:t>phi angle of the electrons 1 and 2 in rad</w:t>
      </w:r>
    </w:p>
    <w:p w14:paraId="44600F9A" w14:textId="5E79A652" w:rsidR="00DA5AEA" w:rsidRDefault="00DA5AEA" w:rsidP="00666E2B">
      <w:pPr>
        <w:pStyle w:val="ListParagraph"/>
        <w:numPr>
          <w:ilvl w:val="0"/>
          <w:numId w:val="16"/>
        </w:numPr>
      </w:pPr>
      <w:r>
        <w:rPr>
          <w:b/>
          <w:bCs/>
        </w:rPr>
        <w:t xml:space="preserve">eta1 and eta2: </w:t>
      </w:r>
      <w:r w:rsidR="009110D5">
        <w:t xml:space="preserve">The 2 electrons </w:t>
      </w:r>
      <w:r w:rsidR="003246A1">
        <w:t>pseudorapidity</w:t>
      </w:r>
    </w:p>
    <w:p w14:paraId="53F66748" w14:textId="4BC15148" w:rsidR="009110D5" w:rsidRDefault="009110D5" w:rsidP="00666E2B">
      <w:pPr>
        <w:pStyle w:val="ListParagraph"/>
        <w:numPr>
          <w:ilvl w:val="0"/>
          <w:numId w:val="16"/>
        </w:numPr>
      </w:pPr>
      <w:r>
        <w:rPr>
          <w:b/>
          <w:bCs/>
        </w:rPr>
        <w:lastRenderedPageBreak/>
        <w:t>Q1 and Q2:</w:t>
      </w:r>
      <w:r>
        <w:t xml:space="preserve"> The charge of the electrons</w:t>
      </w:r>
    </w:p>
    <w:p w14:paraId="6FF3AA06" w14:textId="77777777" w:rsidR="009110D5" w:rsidRDefault="009110D5" w:rsidP="00666E2B">
      <w:pPr>
        <w:pStyle w:val="ListParagraph"/>
        <w:numPr>
          <w:ilvl w:val="0"/>
          <w:numId w:val="16"/>
        </w:numPr>
      </w:pPr>
      <w:r>
        <w:rPr>
          <w:b/>
          <w:bCs/>
        </w:rPr>
        <w:t>Invariant Mass M:</w:t>
      </w:r>
      <w:r>
        <w:t xml:space="preserve"> The invariant mass of the dielectrons in GeV</w:t>
      </w:r>
    </w:p>
    <w:p w14:paraId="525818F0" w14:textId="272BE796" w:rsidR="009110D5" w:rsidRPr="000776A9" w:rsidRDefault="009110D5" w:rsidP="009110D5">
      <w:pPr>
        <w:ind w:firstLine="0"/>
      </w:pPr>
      <w:r>
        <w:t xml:space="preserve"> </w:t>
      </w:r>
      <w:r w:rsidR="00315849">
        <w:t xml:space="preserve">As this dataset comes directly from the CERN open portal, it ensured that the observations are reliable, accurate and has been peer reviewed to be scientifically correct. The data </w:t>
      </w:r>
      <w:r w:rsidR="003B6DAD">
        <w:t>released</w:t>
      </w:r>
      <w:r w:rsidR="007C658D">
        <w:t xml:space="preserve"> have been thoroughly analyzed and verified its accuracy through simulation events. Any results provided by this paper can be ensured to be true and accurate. </w:t>
      </w:r>
    </w:p>
    <w:p w14:paraId="6B7F251C" w14:textId="12261F33" w:rsidR="000776A9" w:rsidRDefault="003B6DAD" w:rsidP="006F545D">
      <w:r>
        <w:t xml:space="preserve">The dataset is further being processed by examining, cleaning and </w:t>
      </w:r>
      <w:r w:rsidR="00B7552A">
        <w:t>analyzing</w:t>
      </w:r>
      <w:r>
        <w:t xml:space="preserve"> the data and its features. </w:t>
      </w:r>
      <w:r w:rsidR="00824E9A">
        <w:t xml:space="preserve">First steps taken in data processing is the removal of duplicate data. </w:t>
      </w:r>
      <w:r w:rsidR="003D0DCB">
        <w:t xml:space="preserve">As duplicate data are an extreme case of nonrandom sampling, as well as they bias any of the fitted models, leading to overfitting problems. In the cases for the CERNs dataset, these duplicates are not real data nor is intentionally oversampled. After analyses of the dataset, the target variable M </w:t>
      </w:r>
      <w:r w:rsidR="008A4FC6">
        <w:t>i.e.</w:t>
      </w:r>
      <w:r w:rsidR="003D0DCB">
        <w:t xml:space="preserve"> the Invarient Mass have no values. As this research deals in predicting the values, the </w:t>
      </w:r>
      <w:r w:rsidR="008A4FC6">
        <w:t>records are removed from the dataset instead of imputing the data which may lead to false results.</w:t>
      </w:r>
    </w:p>
    <w:p w14:paraId="5B87965B" w14:textId="4715F882" w:rsidR="006A66F8" w:rsidRDefault="006A66F8" w:rsidP="006F545D"/>
    <w:p w14:paraId="51CCC1F8" w14:textId="7DBD6CD5" w:rsidR="006A66F8" w:rsidRDefault="006A66F8" w:rsidP="006A66F8">
      <w:pPr>
        <w:pStyle w:val="Heading1"/>
      </w:pPr>
      <w:r>
        <w:t>Feature Engineering and Analysis</w:t>
      </w:r>
    </w:p>
    <w:p w14:paraId="49DB6D31" w14:textId="6CBD1638" w:rsidR="00A64360" w:rsidRDefault="006A66F8" w:rsidP="006F545D">
      <w:r>
        <w:t xml:space="preserve">This section provides the explanation of what manipulation of the features of the data was done and </w:t>
      </w:r>
      <w:r w:rsidR="003229F4">
        <w:t>show the analysis of these new features. In statistics, and thereby Data Science, correlation analysis is done to calculate the level of relation between one variable to another. In other words it measures the linear association between 2 variables.</w:t>
      </w:r>
      <w:r w:rsidR="0097268C">
        <w:t xml:space="preserve"> </w:t>
      </w:r>
    </w:p>
    <w:p w14:paraId="2D0A5882" w14:textId="3236549B" w:rsidR="00A64360" w:rsidRPr="00A64360" w:rsidRDefault="00A64360" w:rsidP="006F545D">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0B73C803" w14:textId="063C9B1E" w:rsidR="00A64360" w:rsidRDefault="00A64360" w:rsidP="002C4FE8">
      <w:pPr>
        <w:pStyle w:val="ListParagraph"/>
        <w:numPr>
          <w:ilvl w:val="0"/>
          <w:numId w:val="18"/>
        </w:numPr>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t xml:space="preserve"> is </w:t>
      </w:r>
      <w:r w:rsidR="00311A43">
        <w:t>the Pearson c</w:t>
      </w:r>
      <w:r>
        <w:t>orrelation</w:t>
      </w:r>
      <w:r w:rsidR="00311A43">
        <w:t xml:space="preserve"> coefficient</w:t>
      </w:r>
      <w:r>
        <w:t xml:space="preserve"> between 2 </w:t>
      </w:r>
      <w:r w:rsidR="0073198C">
        <w:t xml:space="preserve">features, </w:t>
      </w:r>
      <m:oMath>
        <m:r>
          <w:rPr>
            <w:rFonts w:ascii="Cambria Math" w:hAnsi="Cambria Math"/>
          </w:rPr>
          <m:t>x</m:t>
        </m:r>
        <m:r>
          <w:rPr>
            <w:rFonts w:ascii="Cambria Math" w:hAnsi="Cambria Math"/>
          </w:rPr>
          <m:t xml:space="preserve"> </m:t>
        </m:r>
      </m:oMath>
      <w:r w:rsidR="0073198C">
        <w:t xml:space="preserve">and </w:t>
      </w:r>
      <m:oMath>
        <m:r>
          <w:rPr>
            <w:rFonts w:ascii="Cambria Math" w:hAnsi="Cambria Math"/>
          </w:rPr>
          <m:t>y</m:t>
        </m:r>
      </m:oMath>
    </w:p>
    <w:p w14:paraId="685DEA09" w14:textId="28361047" w:rsidR="0073198C" w:rsidRDefault="00426200" w:rsidP="0073198C">
      <w:pPr>
        <w:pStyle w:val="ListParagraph"/>
        <w:numPr>
          <w:ilvl w:val="0"/>
          <w:numId w:val="18"/>
        </w:num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73198C">
        <w:t xml:space="preserve">is the mean of feature </w:t>
      </w:r>
      <m:oMath>
        <m:r>
          <w:rPr>
            <w:rFonts w:ascii="Cambria Math" w:hAnsi="Cambria Math"/>
          </w:rPr>
          <m:t>x</m:t>
        </m:r>
      </m:oMath>
    </w:p>
    <w:p w14:paraId="272521B4" w14:textId="3D1B4A8F" w:rsidR="0073198C" w:rsidRDefault="00426200" w:rsidP="002C4FE8">
      <w:pPr>
        <w:pStyle w:val="ListParagraph"/>
        <w:numPr>
          <w:ilvl w:val="0"/>
          <w:numId w:val="18"/>
        </w:numPr>
      </w:pPr>
      <m:oMath>
        <m:acc>
          <m:accPr>
            <m:chr m:val="̅"/>
            <m:ctrlPr>
              <w:rPr>
                <w:rFonts w:ascii="Cambria Math" w:hAnsi="Cambria Math"/>
                <w:i/>
              </w:rPr>
            </m:ctrlPr>
          </m:accPr>
          <m:e>
            <m:r>
              <w:rPr>
                <w:rFonts w:ascii="Cambria Math" w:hAnsi="Cambria Math"/>
              </w:rPr>
              <m:t>y</m:t>
            </m:r>
          </m:e>
        </m:acc>
      </m:oMath>
      <w:r w:rsidR="0073198C">
        <w:t xml:space="preserve"> is the mean of feature</w:t>
      </w:r>
      <w:r>
        <w:t xml:space="preserve"> </w:t>
      </w:r>
      <m:oMath>
        <m:r>
          <w:rPr>
            <w:rFonts w:ascii="Cambria Math" w:hAnsi="Cambria Math"/>
          </w:rPr>
          <m:t>y</m:t>
        </m:r>
      </m:oMath>
    </w:p>
    <w:p w14:paraId="3AD3DC74" w14:textId="77777777" w:rsidR="00A64360" w:rsidRDefault="00A64360" w:rsidP="006F545D"/>
    <w:p w14:paraId="588F37B1" w14:textId="77777777" w:rsidR="00E456ED" w:rsidRDefault="0097268C" w:rsidP="00E456ED">
      <w:pPr>
        <w:keepNext/>
      </w:pPr>
      <w:r>
        <w:t xml:space="preserve">The values of the correlation coefficient </w:t>
      </w:r>
      <w:r w:rsidR="00F33085">
        <w:t>are</w:t>
      </w:r>
      <w:r w:rsidR="00426200">
        <w:t xml:space="preserve"> limited to between +1 and -1. If the coefficient value </w:t>
      </w:r>
      <w:r w:rsidR="006E6506">
        <w:t>is</w:t>
      </w:r>
      <w:r w:rsidR="007A4E58">
        <w:t xml:space="preserve"> close to +1, the 2 variables are perfectly positive interrelated; that is </w:t>
      </w:r>
      <w:r w:rsidR="006E6506">
        <w:t xml:space="preserve">if one variable </w:t>
      </w:r>
      <w:r w:rsidR="00F33085">
        <w:t>increase</w:t>
      </w:r>
      <w:r w:rsidR="006E6506">
        <w:t xml:space="preserve"> positively</w:t>
      </w:r>
      <w:r w:rsidR="00876E02">
        <w:t xml:space="preserve">, the other also increases. On the other hand, </w:t>
      </w:r>
      <w:r w:rsidR="00F33085">
        <w:t xml:space="preserve">a coefficient value that tends close towards -1, the 2 variables are perfectly negative interrelated: if one variable increases, the other decreases perfectly in the opposite direction. With a coefficient value near 0 there isn’t any interrelation. </w:t>
      </w:r>
      <w:r w:rsidR="00E456ED">
        <w:t xml:space="preserve">For the research purpose we are looking for correlation coefficient that tends towards +1 and -1 between each independent features and the target M. </w:t>
      </w:r>
      <w:r w:rsidR="00E456ED" w:rsidRPr="00E456ED">
        <w:drawing>
          <wp:inline distT="0" distB="0" distL="0" distR="0" wp14:anchorId="2B35504F" wp14:editId="098BA277">
            <wp:extent cx="5943600" cy="2757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7170"/>
                    </a:xfrm>
                    <a:prstGeom prst="rect">
                      <a:avLst/>
                    </a:prstGeom>
                  </pic:spPr>
                </pic:pic>
              </a:graphicData>
            </a:graphic>
          </wp:inline>
        </w:drawing>
      </w:r>
    </w:p>
    <w:p w14:paraId="263BD3DF" w14:textId="17648402" w:rsidR="00E456ED" w:rsidRDefault="00E456ED" w:rsidP="00E456ED">
      <w:pPr>
        <w:pStyle w:val="Caption"/>
        <w:jc w:val="center"/>
      </w:pPr>
      <w:r>
        <w:t xml:space="preserve">Figure </w:t>
      </w:r>
      <w:fldSimple w:instr=" SEQ Figure \* ARABIC ">
        <w:r>
          <w:rPr>
            <w:noProof/>
          </w:rPr>
          <w:t>1</w:t>
        </w:r>
      </w:fldSimple>
      <w:r>
        <w:t xml:space="preserve"> Heatmap for the correlation coefficients</w:t>
      </w:r>
    </w:p>
    <w:p w14:paraId="6ED05D43" w14:textId="77777777" w:rsidR="009B30E6" w:rsidRDefault="00E456ED" w:rsidP="00E456ED">
      <w:r>
        <w:t xml:space="preserve">The heatmap for the </w:t>
      </w:r>
      <w:r w:rsidR="005169B6">
        <w:t>Pe</w:t>
      </w:r>
      <w:r>
        <w:t>arsons correlation coefficient</w:t>
      </w:r>
      <w:r w:rsidR="005169B6">
        <w:t xml:space="preserve"> values of the dataset shows us the values between each </w:t>
      </w:r>
      <w:r w:rsidR="007F3CA4">
        <w:t>feature</w:t>
      </w:r>
      <w:r w:rsidR="005169B6">
        <w:t>. The major focus here is the coefficient value</w:t>
      </w:r>
      <w:r w:rsidR="007F3CA4">
        <w:t xml:space="preserve"> between the target value M and each independent variable. The heatmap shows that E1, E2, pt1 and pt2 features have high correlation values 0.29, 0.32, 0.44 and 0.44</w:t>
      </w:r>
      <w:r w:rsidR="00EF0252">
        <w:t xml:space="preserve"> respectively, with Invariant Mass compared to all the other features. </w:t>
      </w:r>
      <w:r w:rsidR="006175D5">
        <w:t xml:space="preserve">With correlation comes the problem of multicollinearity, where 2 or more independent variables are highly correlated with each other. This problem is </w:t>
      </w:r>
      <w:r w:rsidR="006175D5">
        <w:lastRenderedPageBreak/>
        <w:t>detected using variance inflation factor (VIF)</w:t>
      </w:r>
      <w:r w:rsidR="009B30E6">
        <w:t>, it is the measure of how much the standard error of the estimate of the coefficient increased due to multicollinearity.</w:t>
      </w:r>
    </w:p>
    <w:tbl>
      <w:tblPr>
        <w:tblStyle w:val="APAReport"/>
        <w:tblW w:w="0" w:type="auto"/>
        <w:jc w:val="center"/>
        <w:tblLook w:val="04A0" w:firstRow="1" w:lastRow="0" w:firstColumn="1" w:lastColumn="0" w:noHBand="0" w:noVBand="1"/>
      </w:tblPr>
      <w:tblGrid>
        <w:gridCol w:w="1517"/>
        <w:gridCol w:w="1517"/>
      </w:tblGrid>
      <w:tr w:rsidR="009B30E6" w14:paraId="1CC21F11" w14:textId="77777777" w:rsidTr="009B30E6">
        <w:trPr>
          <w:cnfStyle w:val="100000000000" w:firstRow="1" w:lastRow="0" w:firstColumn="0" w:lastColumn="0" w:oddVBand="0" w:evenVBand="0" w:oddHBand="0" w:evenHBand="0" w:firstRowFirstColumn="0" w:firstRowLastColumn="0" w:lastRowFirstColumn="0" w:lastRowLastColumn="0"/>
          <w:trHeight w:val="255"/>
          <w:jc w:val="center"/>
        </w:trPr>
        <w:tc>
          <w:tcPr>
            <w:tcW w:w="1517" w:type="dxa"/>
          </w:tcPr>
          <w:p w14:paraId="71FCA897" w14:textId="62342B5B" w:rsidR="009B30E6" w:rsidRDefault="009B30E6" w:rsidP="009B30E6">
            <w:pPr>
              <w:jc w:val="center"/>
            </w:pPr>
            <w:r>
              <w:t>Features</w:t>
            </w:r>
          </w:p>
        </w:tc>
        <w:tc>
          <w:tcPr>
            <w:tcW w:w="1517" w:type="dxa"/>
          </w:tcPr>
          <w:p w14:paraId="04DC9162" w14:textId="1E3D6635" w:rsidR="009B30E6" w:rsidRDefault="009B30E6" w:rsidP="009B30E6">
            <w:pPr>
              <w:jc w:val="center"/>
            </w:pPr>
            <w:r>
              <w:t>VIF Value</w:t>
            </w:r>
          </w:p>
        </w:tc>
      </w:tr>
      <w:tr w:rsidR="009B30E6" w14:paraId="46A1D48B" w14:textId="77777777" w:rsidTr="009B30E6">
        <w:trPr>
          <w:trHeight w:val="269"/>
          <w:jc w:val="center"/>
        </w:trPr>
        <w:tc>
          <w:tcPr>
            <w:tcW w:w="1517" w:type="dxa"/>
          </w:tcPr>
          <w:p w14:paraId="5E2E8712" w14:textId="19D08B5A" w:rsidR="009B30E6" w:rsidRDefault="009B30E6" w:rsidP="009B30E6">
            <w:pPr>
              <w:jc w:val="center"/>
            </w:pPr>
            <w:r>
              <w:t>E1</w:t>
            </w:r>
          </w:p>
        </w:tc>
        <w:tc>
          <w:tcPr>
            <w:tcW w:w="1517" w:type="dxa"/>
          </w:tcPr>
          <w:p w14:paraId="3A00AAB6" w14:textId="77AC3380" w:rsidR="009B30E6" w:rsidRDefault="009B30E6" w:rsidP="009B30E6">
            <w:pPr>
              <w:jc w:val="center"/>
            </w:pPr>
            <w:r w:rsidRPr="009B30E6">
              <w:t>2.160088</w:t>
            </w:r>
          </w:p>
        </w:tc>
      </w:tr>
      <w:tr w:rsidR="009B30E6" w14:paraId="1A70F918" w14:textId="77777777" w:rsidTr="009B30E6">
        <w:trPr>
          <w:trHeight w:val="255"/>
          <w:jc w:val="center"/>
        </w:trPr>
        <w:tc>
          <w:tcPr>
            <w:tcW w:w="1517" w:type="dxa"/>
          </w:tcPr>
          <w:p w14:paraId="4963BCD3" w14:textId="4E007F54" w:rsidR="009B30E6" w:rsidRDefault="009B30E6" w:rsidP="009B30E6">
            <w:pPr>
              <w:jc w:val="center"/>
            </w:pPr>
            <w:r>
              <w:t>px1</w:t>
            </w:r>
          </w:p>
        </w:tc>
        <w:tc>
          <w:tcPr>
            <w:tcW w:w="1517" w:type="dxa"/>
          </w:tcPr>
          <w:p w14:paraId="124FCCD0" w14:textId="6CCA1E83" w:rsidR="009B30E6" w:rsidRDefault="009B30E6" w:rsidP="009B30E6">
            <w:pPr>
              <w:jc w:val="center"/>
            </w:pPr>
            <w:r w:rsidRPr="009B30E6">
              <w:t>1.120087</w:t>
            </w:r>
          </w:p>
        </w:tc>
      </w:tr>
      <w:tr w:rsidR="009B30E6" w14:paraId="29FFCD9A" w14:textId="77777777" w:rsidTr="009B30E6">
        <w:trPr>
          <w:trHeight w:val="269"/>
          <w:jc w:val="center"/>
        </w:trPr>
        <w:tc>
          <w:tcPr>
            <w:tcW w:w="1517" w:type="dxa"/>
          </w:tcPr>
          <w:p w14:paraId="7B10C3AA" w14:textId="3660457A" w:rsidR="009B30E6" w:rsidRDefault="009B30E6" w:rsidP="009B30E6">
            <w:pPr>
              <w:jc w:val="center"/>
            </w:pPr>
            <w:r>
              <w:t>py1</w:t>
            </w:r>
          </w:p>
        </w:tc>
        <w:tc>
          <w:tcPr>
            <w:tcW w:w="1517" w:type="dxa"/>
          </w:tcPr>
          <w:p w14:paraId="4D2F4891" w14:textId="41497240" w:rsidR="009B30E6" w:rsidRDefault="009B30E6" w:rsidP="009B30E6">
            <w:pPr>
              <w:jc w:val="center"/>
            </w:pPr>
            <w:r w:rsidRPr="009B30E6">
              <w:t>1.661406</w:t>
            </w:r>
          </w:p>
        </w:tc>
      </w:tr>
      <w:tr w:rsidR="009B30E6" w14:paraId="74367868" w14:textId="77777777" w:rsidTr="009B30E6">
        <w:trPr>
          <w:trHeight w:val="255"/>
          <w:jc w:val="center"/>
        </w:trPr>
        <w:tc>
          <w:tcPr>
            <w:tcW w:w="1517" w:type="dxa"/>
          </w:tcPr>
          <w:p w14:paraId="557F4823" w14:textId="745E9DE2" w:rsidR="009B30E6" w:rsidRDefault="009B30E6" w:rsidP="009B30E6">
            <w:pPr>
              <w:jc w:val="center"/>
            </w:pPr>
            <w:r>
              <w:t>pz1</w:t>
            </w:r>
          </w:p>
        </w:tc>
        <w:tc>
          <w:tcPr>
            <w:tcW w:w="1517" w:type="dxa"/>
          </w:tcPr>
          <w:p w14:paraId="0EFF5397" w14:textId="5DCD5662" w:rsidR="009B30E6" w:rsidRDefault="009B30E6" w:rsidP="009B30E6">
            <w:pPr>
              <w:jc w:val="center"/>
            </w:pPr>
            <w:r w:rsidRPr="009B30E6">
              <w:t>2.486832</w:t>
            </w:r>
          </w:p>
        </w:tc>
      </w:tr>
      <w:tr w:rsidR="009B30E6" w14:paraId="4E09B439" w14:textId="77777777" w:rsidTr="009B30E6">
        <w:trPr>
          <w:trHeight w:val="255"/>
          <w:jc w:val="center"/>
        </w:trPr>
        <w:tc>
          <w:tcPr>
            <w:tcW w:w="1517" w:type="dxa"/>
          </w:tcPr>
          <w:p w14:paraId="68B62298" w14:textId="4D646E3A" w:rsidR="009B30E6" w:rsidRDefault="009B30E6" w:rsidP="009B30E6">
            <w:pPr>
              <w:jc w:val="center"/>
            </w:pPr>
            <w:r>
              <w:t>pt1</w:t>
            </w:r>
          </w:p>
        </w:tc>
        <w:tc>
          <w:tcPr>
            <w:tcW w:w="1517" w:type="dxa"/>
          </w:tcPr>
          <w:p w14:paraId="2E5A01F4" w14:textId="59FCE27C" w:rsidR="009B30E6" w:rsidRDefault="009B30E6" w:rsidP="009B30E6">
            <w:pPr>
              <w:jc w:val="center"/>
            </w:pPr>
            <w:r w:rsidRPr="009B30E6">
              <w:t>2.553705</w:t>
            </w:r>
          </w:p>
        </w:tc>
      </w:tr>
    </w:tbl>
    <w:p w14:paraId="7A67E067" w14:textId="77777777" w:rsidR="00E61EB4" w:rsidRDefault="00E61EB4" w:rsidP="00E456ED"/>
    <w:p w14:paraId="7AC2188F" w14:textId="4476438E" w:rsidR="00E456ED" w:rsidRDefault="00E61EB4" w:rsidP="00E456ED">
      <w:r>
        <w:t xml:space="preserve">The VIF factor threshold kept for this research is 10. Table 1 is just a snippet of all VIF values for the features of the original dataset. Every feature has a VIF &lt; 10 and therefore does not have a multicollinearity problem. Now, that we have the correlation </w:t>
      </w:r>
      <w:r w:rsidR="00CA45F2">
        <w:t>coefficients we see that apart from the 4 features mentioned above, the other features do not have any strong interrelation with the target variable M. The dataset is unique in which the features are of 2 electrons and the components of the Electrons, such as energy, linear momentum etc. are divided into 2 features for each electron. By taking the product</w:t>
      </w:r>
      <w:r w:rsidR="00A42FDB">
        <w:t>s</w:t>
      </w:r>
      <w:r w:rsidR="00CA45F2">
        <w:t xml:space="preserve"> of the 2</w:t>
      </w:r>
      <w:r w:rsidR="00A42FDB">
        <w:t xml:space="preserve"> similar</w:t>
      </w:r>
      <w:r w:rsidR="00CA45F2">
        <w:t xml:space="preserve"> features </w:t>
      </w:r>
      <w:r w:rsidR="00A42FDB">
        <w:t xml:space="preserve">such as </w:t>
      </w:r>
      <w:r w:rsidR="007316E2">
        <w:t>components of</w:t>
      </w:r>
      <w:r w:rsidR="00A42FDB">
        <w:t xml:space="preserve"> momentum</w:t>
      </w:r>
      <w:r w:rsidR="007316E2">
        <w:t>,</w:t>
      </w:r>
      <w:r w:rsidR="00A42FDB">
        <w:t xml:space="preserve"> p</w:t>
      </w:r>
      <w:r w:rsidR="007316E2">
        <w:t>x</w:t>
      </w:r>
      <w:r w:rsidR="00A42FDB">
        <w:t>1 and p</w:t>
      </w:r>
      <w:r w:rsidR="007316E2">
        <w:t>x</w:t>
      </w:r>
      <w:r w:rsidR="00A42FDB">
        <w:t>2, we find that the correlation of the new feature, named pt12 has a high correlation value with M</w:t>
      </w:r>
      <w:r w:rsidR="0068436A">
        <w:t xml:space="preserve"> of -0.4613 compared to px1’s 0.0061 and px2’s -0.0044.</w:t>
      </w:r>
    </w:p>
    <w:sdt>
      <w:sdtPr>
        <w:rPr>
          <w:rFonts w:asciiTheme="minorHAnsi" w:eastAsiaTheme="minorEastAsia" w:hAnsiTheme="minorHAnsi" w:cstheme="minorBidi"/>
        </w:rPr>
        <w:id w:val="62297111"/>
        <w:docPartObj>
          <w:docPartGallery w:val="Bibliographies"/>
          <w:docPartUnique/>
        </w:docPartObj>
      </w:sdtPr>
      <w:sdtContent>
        <w:p w14:paraId="67ED65F8" w14:textId="77777777" w:rsidR="00E81978" w:rsidRDefault="005D3A03">
          <w:pPr>
            <w:pStyle w:val="SectionTitle"/>
          </w:pPr>
          <w:r>
            <w:t>References</w:t>
          </w:r>
        </w:p>
        <w:p w14:paraId="196DC80B"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23A00585"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D3DA7503D71941ED8C624D24FC8A0A36"/>
        </w:placeholder>
        <w:temporary/>
        <w:showingPlcHdr/>
        <w15:appearance w15:val="hidden"/>
      </w:sdtPr>
      <w:sdtContent>
        <w:p w14:paraId="4D0089A5" w14:textId="77777777" w:rsidR="00E81978" w:rsidRDefault="005D3A03">
          <w:pPr>
            <w:pStyle w:val="SectionTitle"/>
          </w:pPr>
          <w:r>
            <w:t>Footnotes</w:t>
          </w:r>
        </w:p>
      </w:sdtContent>
    </w:sdt>
    <w:p w14:paraId="28AD5FFA" w14:textId="77777777" w:rsidR="00E81978" w:rsidRDefault="005D3A03">
      <w:r>
        <w:rPr>
          <w:rStyle w:val="FootnoteReference"/>
        </w:rPr>
        <w:t>1</w:t>
      </w:r>
      <w:sdt>
        <w:sdtPr>
          <w:alias w:val="Footnotes text:"/>
          <w:tag w:val="Footnotes text:"/>
          <w:id w:val="1069077422"/>
          <w:placeholder>
            <w:docPart w:val="A03AB81AFA7B4FB3B4F66D5AAB70821D"/>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1E47B5EA" w14:textId="77777777" w:rsidR="00E81978" w:rsidRDefault="005D3A03">
      <w:pPr>
        <w:pStyle w:val="SectionTitle"/>
      </w:pPr>
      <w:r>
        <w:lastRenderedPageBreak/>
        <w:t>Tables</w:t>
      </w:r>
    </w:p>
    <w:p w14:paraId="401A9F69" w14:textId="77777777" w:rsidR="00E81978" w:rsidRDefault="005D3A03">
      <w:pPr>
        <w:pStyle w:val="NoSpacing"/>
      </w:pPr>
      <w:r>
        <w:t>Table 1</w:t>
      </w:r>
    </w:p>
    <w:sdt>
      <w:sdtPr>
        <w:alias w:val="Table title:"/>
        <w:tag w:val="Table title:"/>
        <w:id w:val="1042324137"/>
        <w:placeholder>
          <w:docPart w:val="7FF3160E2B20410CA5D274227BB05F94"/>
        </w:placeholder>
        <w:temporary/>
        <w:showingPlcHdr/>
        <w15:appearance w15:val="hidden"/>
        <w:text/>
      </w:sdtPr>
      <w:sdtContent>
        <w:p w14:paraId="58624AF9"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587E1BF8"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FE98451C8A2A433E8C3A91DE107F73E6"/>
            </w:placeholder>
            <w:temporary/>
            <w:showingPlcHdr/>
            <w15:appearance w15:val="hidden"/>
          </w:sdtPr>
          <w:sdtContent>
            <w:tc>
              <w:tcPr>
                <w:tcW w:w="1872" w:type="dxa"/>
              </w:tcPr>
              <w:p w14:paraId="4DE30567" w14:textId="77777777" w:rsidR="00E6004D" w:rsidRPr="00BF4184" w:rsidRDefault="00E6004D" w:rsidP="00BF4184">
                <w:r w:rsidRPr="00BF4184">
                  <w:t>Column Head</w:t>
                </w:r>
              </w:p>
            </w:tc>
          </w:sdtContent>
        </w:sdt>
        <w:sdt>
          <w:sdtPr>
            <w:alias w:val="Column Head 2:"/>
            <w:tag w:val="Column Head 2:"/>
            <w:id w:val="-477000835"/>
            <w:placeholder>
              <w:docPart w:val="19C8D203320A42F8A85EE878CADE2732"/>
            </w:placeholder>
            <w:temporary/>
            <w:showingPlcHdr/>
            <w15:appearance w15:val="hidden"/>
          </w:sdtPr>
          <w:sdtContent>
            <w:tc>
              <w:tcPr>
                <w:tcW w:w="1872" w:type="dxa"/>
              </w:tcPr>
              <w:p w14:paraId="19531D2F" w14:textId="77777777" w:rsidR="00E6004D" w:rsidRPr="00BF4184" w:rsidRDefault="00E6004D" w:rsidP="00BF4184">
                <w:r w:rsidRPr="00BF4184">
                  <w:t>Column Head</w:t>
                </w:r>
              </w:p>
            </w:tc>
          </w:sdtContent>
        </w:sdt>
        <w:sdt>
          <w:sdtPr>
            <w:alias w:val="Column Head 3:"/>
            <w:tag w:val="Column Head 3:"/>
            <w:id w:val="1425763633"/>
            <w:placeholder>
              <w:docPart w:val="D9DCD4651975446F8EA35E8EA0393473"/>
            </w:placeholder>
            <w:temporary/>
            <w:showingPlcHdr/>
            <w15:appearance w15:val="hidden"/>
          </w:sdtPr>
          <w:sdtContent>
            <w:tc>
              <w:tcPr>
                <w:tcW w:w="1872" w:type="dxa"/>
              </w:tcPr>
              <w:p w14:paraId="2493429B" w14:textId="77777777" w:rsidR="00E6004D" w:rsidRPr="00BF4184" w:rsidRDefault="00E6004D" w:rsidP="00BF4184">
                <w:r w:rsidRPr="00BF4184">
                  <w:t>Column Head</w:t>
                </w:r>
              </w:p>
            </w:tc>
          </w:sdtContent>
        </w:sdt>
        <w:sdt>
          <w:sdtPr>
            <w:alias w:val="Column Head 4:"/>
            <w:tag w:val="Column Head 4:"/>
            <w:id w:val="-1292590422"/>
            <w:placeholder>
              <w:docPart w:val="808586F42F254DD6A67AD67BF2BFCB03"/>
            </w:placeholder>
            <w:temporary/>
            <w:showingPlcHdr/>
            <w15:appearance w15:val="hidden"/>
          </w:sdtPr>
          <w:sdtContent>
            <w:tc>
              <w:tcPr>
                <w:tcW w:w="1872" w:type="dxa"/>
              </w:tcPr>
              <w:p w14:paraId="406F066E" w14:textId="77777777" w:rsidR="00E6004D" w:rsidRPr="00BF4184" w:rsidRDefault="00E6004D" w:rsidP="00BF4184">
                <w:r w:rsidRPr="00BF4184">
                  <w:t>Column Head</w:t>
                </w:r>
              </w:p>
            </w:tc>
          </w:sdtContent>
        </w:sdt>
        <w:sdt>
          <w:sdtPr>
            <w:alias w:val="Column Head 5:"/>
            <w:tag w:val="Column Head 5:"/>
            <w:id w:val="-531649396"/>
            <w:placeholder>
              <w:docPart w:val="0B78B9B5E8D74D3186B8D482A68121C9"/>
            </w:placeholder>
            <w:temporary/>
            <w:showingPlcHdr/>
            <w15:appearance w15:val="hidden"/>
          </w:sdtPr>
          <w:sdtContent>
            <w:tc>
              <w:tcPr>
                <w:tcW w:w="1872" w:type="dxa"/>
              </w:tcPr>
              <w:p w14:paraId="7E5686CB" w14:textId="77777777" w:rsidR="00E6004D" w:rsidRPr="00BF4184" w:rsidRDefault="00E6004D" w:rsidP="00BF4184">
                <w:r w:rsidRPr="00BF4184">
                  <w:t>Column Head</w:t>
                </w:r>
              </w:p>
            </w:tc>
          </w:sdtContent>
        </w:sdt>
      </w:tr>
      <w:tr w:rsidR="00E6004D" w:rsidRPr="00BF4184" w14:paraId="770D6B5D" w14:textId="77777777" w:rsidTr="00BF4184">
        <w:sdt>
          <w:sdtPr>
            <w:alias w:val="Row Head:"/>
            <w:tag w:val="Row Head:"/>
            <w:id w:val="-2069871036"/>
            <w:placeholder>
              <w:docPart w:val="4CD12D89B0284BD49621C624B1BA9308"/>
            </w:placeholder>
            <w:temporary/>
            <w:showingPlcHdr/>
            <w15:appearance w15:val="hidden"/>
          </w:sdtPr>
          <w:sdtContent>
            <w:tc>
              <w:tcPr>
                <w:tcW w:w="1872" w:type="dxa"/>
              </w:tcPr>
              <w:p w14:paraId="7903ED9B" w14:textId="77777777" w:rsidR="00E6004D" w:rsidRPr="00BF4184" w:rsidRDefault="00E6004D" w:rsidP="00BF4184">
                <w:r w:rsidRPr="00BF4184">
                  <w:t>Row Head</w:t>
                </w:r>
              </w:p>
            </w:tc>
          </w:sdtContent>
        </w:sdt>
        <w:sdt>
          <w:sdtPr>
            <w:alias w:val="Table data:"/>
            <w:tag w:val="Table data:"/>
            <w:id w:val="-1626080037"/>
            <w:placeholder>
              <w:docPart w:val="A1523153CBB74FBDB793AE2215461ED3"/>
            </w:placeholder>
            <w:temporary/>
            <w:showingPlcHdr/>
            <w15:appearance w15:val="hidden"/>
          </w:sdtPr>
          <w:sdtContent>
            <w:tc>
              <w:tcPr>
                <w:tcW w:w="1872" w:type="dxa"/>
              </w:tcPr>
              <w:p w14:paraId="26BF3E75" w14:textId="77777777" w:rsidR="00E6004D" w:rsidRPr="00BF4184" w:rsidRDefault="00E6004D" w:rsidP="00BF4184">
                <w:r w:rsidRPr="00BF4184">
                  <w:t>123</w:t>
                </w:r>
              </w:p>
            </w:tc>
          </w:sdtContent>
        </w:sdt>
        <w:sdt>
          <w:sdtPr>
            <w:alias w:val="Table data:"/>
            <w:tag w:val="Table data:"/>
            <w:id w:val="1326245292"/>
            <w:placeholder>
              <w:docPart w:val="B9FC0AC19669483C909B2C742A2EB7EC"/>
            </w:placeholder>
            <w:temporary/>
            <w:showingPlcHdr/>
            <w15:appearance w15:val="hidden"/>
          </w:sdtPr>
          <w:sdtContent>
            <w:tc>
              <w:tcPr>
                <w:tcW w:w="1872" w:type="dxa"/>
              </w:tcPr>
              <w:p w14:paraId="11CBDEC1" w14:textId="77777777" w:rsidR="00E6004D" w:rsidRPr="00BF4184" w:rsidRDefault="00E6004D" w:rsidP="00BF4184">
                <w:r w:rsidRPr="00BF4184">
                  <w:t>123</w:t>
                </w:r>
              </w:p>
            </w:tc>
          </w:sdtContent>
        </w:sdt>
        <w:sdt>
          <w:sdtPr>
            <w:alias w:val="Table data:"/>
            <w:tag w:val="Table data:"/>
            <w:id w:val="1701724"/>
            <w:placeholder>
              <w:docPart w:val="A893729336C24632AC2B94D2CFD0CD0A"/>
            </w:placeholder>
            <w:temporary/>
            <w:showingPlcHdr/>
            <w15:appearance w15:val="hidden"/>
          </w:sdtPr>
          <w:sdtContent>
            <w:tc>
              <w:tcPr>
                <w:tcW w:w="1872" w:type="dxa"/>
              </w:tcPr>
              <w:p w14:paraId="552D5A31" w14:textId="77777777" w:rsidR="00E6004D" w:rsidRPr="00BF4184" w:rsidRDefault="00E6004D" w:rsidP="00BF4184">
                <w:r w:rsidRPr="00BF4184">
                  <w:t>123</w:t>
                </w:r>
              </w:p>
            </w:tc>
          </w:sdtContent>
        </w:sdt>
        <w:sdt>
          <w:sdtPr>
            <w:alias w:val="Table data:"/>
            <w:tag w:val="Table data:"/>
            <w:id w:val="1607620690"/>
            <w:placeholder>
              <w:docPart w:val="AFCA23AA07954C149C9C00D89EADAD01"/>
            </w:placeholder>
            <w:temporary/>
            <w:showingPlcHdr/>
            <w15:appearance w15:val="hidden"/>
          </w:sdtPr>
          <w:sdtContent>
            <w:tc>
              <w:tcPr>
                <w:tcW w:w="1872" w:type="dxa"/>
              </w:tcPr>
              <w:p w14:paraId="47E9FFF6" w14:textId="77777777" w:rsidR="00E6004D" w:rsidRPr="00BF4184" w:rsidRDefault="00E6004D" w:rsidP="00BF4184">
                <w:r w:rsidRPr="00BF4184">
                  <w:t>123</w:t>
                </w:r>
              </w:p>
            </w:tc>
          </w:sdtContent>
        </w:sdt>
      </w:tr>
      <w:tr w:rsidR="00E6004D" w:rsidRPr="00BF4184" w14:paraId="5F25A229" w14:textId="77777777" w:rsidTr="00BF4184">
        <w:sdt>
          <w:sdtPr>
            <w:alias w:val="Row Head:"/>
            <w:tag w:val="Row Head:"/>
            <w:id w:val="-631786698"/>
            <w:placeholder>
              <w:docPart w:val="73A01FCE159A45A5860E6B6A3329F621"/>
            </w:placeholder>
            <w:temporary/>
            <w:showingPlcHdr/>
            <w15:appearance w15:val="hidden"/>
          </w:sdtPr>
          <w:sdtContent>
            <w:tc>
              <w:tcPr>
                <w:tcW w:w="1872" w:type="dxa"/>
              </w:tcPr>
              <w:p w14:paraId="58DCB74F" w14:textId="77777777" w:rsidR="00E6004D" w:rsidRPr="00BF4184" w:rsidRDefault="00E6004D" w:rsidP="00BF4184">
                <w:r w:rsidRPr="00BF4184">
                  <w:t>Row Head</w:t>
                </w:r>
              </w:p>
            </w:tc>
          </w:sdtContent>
        </w:sdt>
        <w:sdt>
          <w:sdtPr>
            <w:alias w:val="Table data:"/>
            <w:tag w:val="Table data:"/>
            <w:id w:val="-3589260"/>
            <w:placeholder>
              <w:docPart w:val="C07F9598EA8F4FA7BCB10B6775203355"/>
            </w:placeholder>
            <w:temporary/>
            <w:showingPlcHdr/>
            <w15:appearance w15:val="hidden"/>
          </w:sdtPr>
          <w:sdtContent>
            <w:tc>
              <w:tcPr>
                <w:tcW w:w="1872" w:type="dxa"/>
              </w:tcPr>
              <w:p w14:paraId="26713A87" w14:textId="77777777" w:rsidR="00E6004D" w:rsidRPr="00BF4184" w:rsidRDefault="00E6004D" w:rsidP="00BF4184">
                <w:r w:rsidRPr="00BF4184">
                  <w:t>456</w:t>
                </w:r>
              </w:p>
            </w:tc>
          </w:sdtContent>
        </w:sdt>
        <w:sdt>
          <w:sdtPr>
            <w:alias w:val="Table data:"/>
            <w:tag w:val="Table data:"/>
            <w:id w:val="-982615618"/>
            <w:placeholder>
              <w:docPart w:val="5BE4B5356B3543398F1332948CDBAACE"/>
            </w:placeholder>
            <w:temporary/>
            <w:showingPlcHdr/>
            <w15:appearance w15:val="hidden"/>
          </w:sdtPr>
          <w:sdtContent>
            <w:tc>
              <w:tcPr>
                <w:tcW w:w="1872" w:type="dxa"/>
              </w:tcPr>
              <w:p w14:paraId="60DF04F0" w14:textId="77777777" w:rsidR="00E6004D" w:rsidRPr="00BF4184" w:rsidRDefault="00E6004D" w:rsidP="00BF4184">
                <w:r w:rsidRPr="00BF4184">
                  <w:t>456</w:t>
                </w:r>
              </w:p>
            </w:tc>
          </w:sdtContent>
        </w:sdt>
        <w:sdt>
          <w:sdtPr>
            <w:alias w:val="Table data:"/>
            <w:tag w:val="Table data:"/>
            <w:id w:val="1459300509"/>
            <w:placeholder>
              <w:docPart w:val="10241C3D2E9A4721B084CFC372C676DB"/>
            </w:placeholder>
            <w:temporary/>
            <w:showingPlcHdr/>
            <w15:appearance w15:val="hidden"/>
          </w:sdtPr>
          <w:sdtContent>
            <w:tc>
              <w:tcPr>
                <w:tcW w:w="1872" w:type="dxa"/>
              </w:tcPr>
              <w:p w14:paraId="66CD585B" w14:textId="77777777" w:rsidR="00E6004D" w:rsidRPr="00BF4184" w:rsidRDefault="00E6004D" w:rsidP="00BF4184">
                <w:r w:rsidRPr="00BF4184">
                  <w:t>456</w:t>
                </w:r>
              </w:p>
            </w:tc>
          </w:sdtContent>
        </w:sdt>
        <w:sdt>
          <w:sdtPr>
            <w:alias w:val="Table data:"/>
            <w:tag w:val="Table data:"/>
            <w:id w:val="1069851301"/>
            <w:placeholder>
              <w:docPart w:val="2D91FE96FF174452A33E2D30C52B7D10"/>
            </w:placeholder>
            <w:temporary/>
            <w:showingPlcHdr/>
            <w15:appearance w15:val="hidden"/>
          </w:sdtPr>
          <w:sdtContent>
            <w:tc>
              <w:tcPr>
                <w:tcW w:w="1872" w:type="dxa"/>
              </w:tcPr>
              <w:p w14:paraId="6EC38DD9" w14:textId="77777777" w:rsidR="00E6004D" w:rsidRPr="00BF4184" w:rsidRDefault="00E6004D" w:rsidP="00BF4184">
                <w:r w:rsidRPr="00BF4184">
                  <w:t>456</w:t>
                </w:r>
              </w:p>
            </w:tc>
          </w:sdtContent>
        </w:sdt>
      </w:tr>
      <w:tr w:rsidR="00E6004D" w:rsidRPr="00BF4184" w14:paraId="75D5F0A5" w14:textId="77777777" w:rsidTr="00BF4184">
        <w:sdt>
          <w:sdtPr>
            <w:alias w:val="Row Head:"/>
            <w:tag w:val="Row Head:"/>
            <w:id w:val="2007858907"/>
            <w:placeholder>
              <w:docPart w:val="77E6FFDFF9714AF09FA5087F8DEE5317"/>
            </w:placeholder>
            <w:temporary/>
            <w:showingPlcHdr/>
            <w15:appearance w15:val="hidden"/>
          </w:sdtPr>
          <w:sdtContent>
            <w:tc>
              <w:tcPr>
                <w:tcW w:w="1872" w:type="dxa"/>
              </w:tcPr>
              <w:p w14:paraId="41CAE120" w14:textId="77777777" w:rsidR="00E6004D" w:rsidRPr="00BF4184" w:rsidRDefault="00E6004D" w:rsidP="00BF4184">
                <w:r w:rsidRPr="00BF4184">
                  <w:t>Row Head</w:t>
                </w:r>
              </w:p>
            </w:tc>
          </w:sdtContent>
        </w:sdt>
        <w:sdt>
          <w:sdtPr>
            <w:alias w:val="Table data:"/>
            <w:tag w:val="Table data:"/>
            <w:id w:val="143091368"/>
            <w:placeholder>
              <w:docPart w:val="008E1658E58C40B481CB84E42345E917"/>
            </w:placeholder>
            <w:temporary/>
            <w:showingPlcHdr/>
            <w15:appearance w15:val="hidden"/>
          </w:sdtPr>
          <w:sdtContent>
            <w:tc>
              <w:tcPr>
                <w:tcW w:w="1872" w:type="dxa"/>
              </w:tcPr>
              <w:p w14:paraId="1F2B677D" w14:textId="77777777" w:rsidR="00E6004D" w:rsidRPr="00BF4184" w:rsidRDefault="00E6004D" w:rsidP="00BF4184">
                <w:r w:rsidRPr="00BF4184">
                  <w:t>789</w:t>
                </w:r>
              </w:p>
            </w:tc>
          </w:sdtContent>
        </w:sdt>
        <w:sdt>
          <w:sdtPr>
            <w:alias w:val="Table data:"/>
            <w:tag w:val="Table data:"/>
            <w:id w:val="-961350932"/>
            <w:placeholder>
              <w:docPart w:val="8ABEEE9F867847B7AA47117ABE8C5B20"/>
            </w:placeholder>
            <w:temporary/>
            <w:showingPlcHdr/>
            <w15:appearance w15:val="hidden"/>
          </w:sdtPr>
          <w:sdtContent>
            <w:tc>
              <w:tcPr>
                <w:tcW w:w="1872" w:type="dxa"/>
              </w:tcPr>
              <w:p w14:paraId="5F2DD83C" w14:textId="77777777" w:rsidR="00E6004D" w:rsidRPr="00BF4184" w:rsidRDefault="00E6004D" w:rsidP="00BF4184">
                <w:r w:rsidRPr="00BF4184">
                  <w:t>789</w:t>
                </w:r>
              </w:p>
            </w:tc>
          </w:sdtContent>
        </w:sdt>
        <w:sdt>
          <w:sdtPr>
            <w:alias w:val="Table data:"/>
            <w:tag w:val="Table data:"/>
            <w:id w:val="-2023539032"/>
            <w:placeholder>
              <w:docPart w:val="BA429467160B4501B8DA84F824B69044"/>
            </w:placeholder>
            <w:temporary/>
            <w:showingPlcHdr/>
            <w15:appearance w15:val="hidden"/>
          </w:sdtPr>
          <w:sdtContent>
            <w:tc>
              <w:tcPr>
                <w:tcW w:w="1872" w:type="dxa"/>
              </w:tcPr>
              <w:p w14:paraId="7CCD6DFA" w14:textId="77777777" w:rsidR="00E6004D" w:rsidRPr="00BF4184" w:rsidRDefault="00E6004D" w:rsidP="00BF4184">
                <w:r w:rsidRPr="00BF4184">
                  <w:t>789</w:t>
                </w:r>
              </w:p>
            </w:tc>
          </w:sdtContent>
        </w:sdt>
        <w:sdt>
          <w:sdtPr>
            <w:alias w:val="Table data:"/>
            <w:tag w:val="Table data:"/>
            <w:id w:val="-1358728049"/>
            <w:placeholder>
              <w:docPart w:val="E2190A3AF6684A16A3225CD958D2E44E"/>
            </w:placeholder>
            <w:temporary/>
            <w:showingPlcHdr/>
            <w15:appearance w15:val="hidden"/>
          </w:sdtPr>
          <w:sdtContent>
            <w:tc>
              <w:tcPr>
                <w:tcW w:w="1872" w:type="dxa"/>
              </w:tcPr>
              <w:p w14:paraId="70011D82" w14:textId="77777777" w:rsidR="00E6004D" w:rsidRPr="00BF4184" w:rsidRDefault="00E6004D" w:rsidP="00BF4184">
                <w:r w:rsidRPr="00BF4184">
                  <w:t>789</w:t>
                </w:r>
              </w:p>
            </w:tc>
          </w:sdtContent>
        </w:sdt>
      </w:tr>
      <w:tr w:rsidR="00E6004D" w:rsidRPr="00BF4184" w14:paraId="6819C87C" w14:textId="77777777" w:rsidTr="00BF4184">
        <w:sdt>
          <w:sdtPr>
            <w:alias w:val="Row Head:"/>
            <w:tag w:val="Row Head:"/>
            <w:id w:val="-1816319134"/>
            <w:placeholder>
              <w:docPart w:val="2298AFAE584544A280D18BEA3BAF573E"/>
            </w:placeholder>
            <w:temporary/>
            <w:showingPlcHdr/>
            <w15:appearance w15:val="hidden"/>
          </w:sdtPr>
          <w:sdtContent>
            <w:tc>
              <w:tcPr>
                <w:tcW w:w="1872" w:type="dxa"/>
              </w:tcPr>
              <w:p w14:paraId="2B7DE3DA" w14:textId="77777777" w:rsidR="00E6004D" w:rsidRPr="00BF4184" w:rsidRDefault="00E6004D" w:rsidP="00BF4184">
                <w:r w:rsidRPr="00BF4184">
                  <w:t>Row Head</w:t>
                </w:r>
              </w:p>
            </w:tc>
          </w:sdtContent>
        </w:sdt>
        <w:sdt>
          <w:sdtPr>
            <w:alias w:val="Table data:"/>
            <w:tag w:val="Table data:"/>
            <w:id w:val="-1126006529"/>
            <w:placeholder>
              <w:docPart w:val="6AA6A69F7C12405588AC360691351F0A"/>
            </w:placeholder>
            <w:temporary/>
            <w:showingPlcHdr/>
            <w15:appearance w15:val="hidden"/>
          </w:sdtPr>
          <w:sdtContent>
            <w:tc>
              <w:tcPr>
                <w:tcW w:w="1872" w:type="dxa"/>
              </w:tcPr>
              <w:p w14:paraId="179AEA0E" w14:textId="77777777" w:rsidR="00E6004D" w:rsidRPr="00BF4184" w:rsidRDefault="00E6004D" w:rsidP="00BF4184">
                <w:r w:rsidRPr="00BF4184">
                  <w:t>123</w:t>
                </w:r>
              </w:p>
            </w:tc>
          </w:sdtContent>
        </w:sdt>
        <w:sdt>
          <w:sdtPr>
            <w:alias w:val="Table data:"/>
            <w:tag w:val="Table data:"/>
            <w:id w:val="-1664535047"/>
            <w:placeholder>
              <w:docPart w:val="ED937B99EEDC4869AAC7586418F0B386"/>
            </w:placeholder>
            <w:temporary/>
            <w:showingPlcHdr/>
            <w15:appearance w15:val="hidden"/>
          </w:sdtPr>
          <w:sdtContent>
            <w:tc>
              <w:tcPr>
                <w:tcW w:w="1872" w:type="dxa"/>
              </w:tcPr>
              <w:p w14:paraId="2D11D5FB" w14:textId="77777777" w:rsidR="00E6004D" w:rsidRPr="00BF4184" w:rsidRDefault="00E6004D" w:rsidP="00BF4184">
                <w:r w:rsidRPr="00BF4184">
                  <w:t>123</w:t>
                </w:r>
              </w:p>
            </w:tc>
          </w:sdtContent>
        </w:sdt>
        <w:sdt>
          <w:sdtPr>
            <w:alias w:val="Table data:"/>
            <w:tag w:val="Table data:"/>
            <w:id w:val="793413143"/>
            <w:placeholder>
              <w:docPart w:val="5F18576F5E1646B69DEA07C8618C5668"/>
            </w:placeholder>
            <w:temporary/>
            <w:showingPlcHdr/>
            <w15:appearance w15:val="hidden"/>
          </w:sdtPr>
          <w:sdtContent>
            <w:tc>
              <w:tcPr>
                <w:tcW w:w="1872" w:type="dxa"/>
              </w:tcPr>
              <w:p w14:paraId="204ACF2F" w14:textId="77777777" w:rsidR="00E6004D" w:rsidRPr="00BF4184" w:rsidRDefault="00E6004D" w:rsidP="00BF4184">
                <w:r w:rsidRPr="00BF4184">
                  <w:t>123</w:t>
                </w:r>
              </w:p>
            </w:tc>
          </w:sdtContent>
        </w:sdt>
        <w:sdt>
          <w:sdtPr>
            <w:alias w:val="Table data:"/>
            <w:tag w:val="Table data:"/>
            <w:id w:val="-705955148"/>
            <w:placeholder>
              <w:docPart w:val="F3C0782E9C5145DFB5F0B63EB8B12A58"/>
            </w:placeholder>
            <w:temporary/>
            <w:showingPlcHdr/>
            <w15:appearance w15:val="hidden"/>
          </w:sdtPr>
          <w:sdtContent>
            <w:tc>
              <w:tcPr>
                <w:tcW w:w="1872" w:type="dxa"/>
              </w:tcPr>
              <w:p w14:paraId="70FAFF1C" w14:textId="77777777" w:rsidR="00E6004D" w:rsidRPr="00BF4184" w:rsidRDefault="00E6004D" w:rsidP="00BF4184">
                <w:r w:rsidRPr="00BF4184">
                  <w:t>123</w:t>
                </w:r>
              </w:p>
            </w:tc>
          </w:sdtContent>
        </w:sdt>
      </w:tr>
      <w:tr w:rsidR="00E6004D" w:rsidRPr="00BF4184" w14:paraId="450C0709" w14:textId="77777777" w:rsidTr="00BF4184">
        <w:sdt>
          <w:sdtPr>
            <w:alias w:val="Row Head:"/>
            <w:tag w:val="Row Head:"/>
            <w:id w:val="1343273948"/>
            <w:placeholder>
              <w:docPart w:val="4131604A76154F2EB23411FBC799B89C"/>
            </w:placeholder>
            <w:temporary/>
            <w:showingPlcHdr/>
            <w15:appearance w15:val="hidden"/>
          </w:sdtPr>
          <w:sdtContent>
            <w:tc>
              <w:tcPr>
                <w:tcW w:w="1872" w:type="dxa"/>
              </w:tcPr>
              <w:p w14:paraId="402D2BDE" w14:textId="77777777" w:rsidR="00E6004D" w:rsidRPr="00BF4184" w:rsidRDefault="00E6004D" w:rsidP="00BF4184">
                <w:r w:rsidRPr="00BF4184">
                  <w:t>Row Head</w:t>
                </w:r>
              </w:p>
            </w:tc>
          </w:sdtContent>
        </w:sdt>
        <w:sdt>
          <w:sdtPr>
            <w:alias w:val="Table data:"/>
            <w:tag w:val="Table data:"/>
            <w:id w:val="1340502274"/>
            <w:placeholder>
              <w:docPart w:val="C9BF073725B94E85B9AFBFAA0802442D"/>
            </w:placeholder>
            <w:temporary/>
            <w:showingPlcHdr/>
            <w15:appearance w15:val="hidden"/>
          </w:sdtPr>
          <w:sdtContent>
            <w:tc>
              <w:tcPr>
                <w:tcW w:w="1872" w:type="dxa"/>
              </w:tcPr>
              <w:p w14:paraId="1FF8AFED" w14:textId="77777777" w:rsidR="00E6004D" w:rsidRPr="00BF4184" w:rsidRDefault="00E6004D" w:rsidP="00BF4184">
                <w:r w:rsidRPr="00BF4184">
                  <w:t>456</w:t>
                </w:r>
              </w:p>
            </w:tc>
          </w:sdtContent>
        </w:sdt>
        <w:sdt>
          <w:sdtPr>
            <w:alias w:val="Table data:"/>
            <w:tag w:val="Table data:"/>
            <w:id w:val="1123895777"/>
            <w:placeholder>
              <w:docPart w:val="04E3F4CD51EE4D0B92CD06E43031ED8A"/>
            </w:placeholder>
            <w:temporary/>
            <w:showingPlcHdr/>
            <w15:appearance w15:val="hidden"/>
          </w:sdtPr>
          <w:sdtContent>
            <w:tc>
              <w:tcPr>
                <w:tcW w:w="1872" w:type="dxa"/>
              </w:tcPr>
              <w:p w14:paraId="2281ED7E" w14:textId="77777777" w:rsidR="00E6004D" w:rsidRPr="00BF4184" w:rsidRDefault="00E6004D" w:rsidP="00BF4184">
                <w:r w:rsidRPr="00BF4184">
                  <w:t>456</w:t>
                </w:r>
              </w:p>
            </w:tc>
          </w:sdtContent>
        </w:sdt>
        <w:sdt>
          <w:sdtPr>
            <w:alias w:val="Table data:"/>
            <w:tag w:val="Table data:"/>
            <w:id w:val="-1354022435"/>
            <w:placeholder>
              <w:docPart w:val="A5ECE17F80924125A3119E9895AF471D"/>
            </w:placeholder>
            <w:temporary/>
            <w:showingPlcHdr/>
            <w15:appearance w15:val="hidden"/>
          </w:sdtPr>
          <w:sdtContent>
            <w:tc>
              <w:tcPr>
                <w:tcW w:w="1872" w:type="dxa"/>
              </w:tcPr>
              <w:p w14:paraId="6D80BECE" w14:textId="77777777" w:rsidR="00E6004D" w:rsidRPr="00BF4184" w:rsidRDefault="00E6004D" w:rsidP="00BF4184">
                <w:r w:rsidRPr="00BF4184">
                  <w:t>456</w:t>
                </w:r>
              </w:p>
            </w:tc>
          </w:sdtContent>
        </w:sdt>
        <w:sdt>
          <w:sdtPr>
            <w:alias w:val="Table data:"/>
            <w:tag w:val="Table data:"/>
            <w:id w:val="1583876576"/>
            <w:placeholder>
              <w:docPart w:val="F8C33069AF124DE290E78AB5FC87D05A"/>
            </w:placeholder>
            <w:temporary/>
            <w:showingPlcHdr/>
            <w15:appearance w15:val="hidden"/>
          </w:sdtPr>
          <w:sdtContent>
            <w:tc>
              <w:tcPr>
                <w:tcW w:w="1872" w:type="dxa"/>
              </w:tcPr>
              <w:p w14:paraId="7F24E256" w14:textId="77777777" w:rsidR="00E6004D" w:rsidRPr="00BF4184" w:rsidRDefault="00E6004D" w:rsidP="00BF4184">
                <w:r w:rsidRPr="00BF4184">
                  <w:t>456</w:t>
                </w:r>
              </w:p>
            </w:tc>
          </w:sdtContent>
        </w:sdt>
      </w:tr>
      <w:tr w:rsidR="00E6004D" w:rsidRPr="00BF4184" w14:paraId="05845F77" w14:textId="77777777" w:rsidTr="00BF4184">
        <w:sdt>
          <w:sdtPr>
            <w:alias w:val="Row Head:"/>
            <w:tag w:val="Row Head:"/>
            <w:id w:val="-1439600689"/>
            <w:placeholder>
              <w:docPart w:val="F15C6FB517FF4A01BA91368ABFA24C02"/>
            </w:placeholder>
            <w:temporary/>
            <w:showingPlcHdr/>
            <w15:appearance w15:val="hidden"/>
          </w:sdtPr>
          <w:sdtContent>
            <w:tc>
              <w:tcPr>
                <w:tcW w:w="1872" w:type="dxa"/>
              </w:tcPr>
              <w:p w14:paraId="7976BF9B" w14:textId="77777777" w:rsidR="00E6004D" w:rsidRPr="00BF4184" w:rsidRDefault="00E6004D" w:rsidP="00BF4184">
                <w:r w:rsidRPr="00BF4184">
                  <w:t>Row Head</w:t>
                </w:r>
              </w:p>
            </w:tc>
          </w:sdtContent>
        </w:sdt>
        <w:sdt>
          <w:sdtPr>
            <w:alias w:val="Table data:"/>
            <w:tag w:val="Table data:"/>
            <w:id w:val="-1490947208"/>
            <w:placeholder>
              <w:docPart w:val="A9CD54D202DD4127B46BEAF7E4F094B8"/>
            </w:placeholder>
            <w:temporary/>
            <w:showingPlcHdr/>
            <w15:appearance w15:val="hidden"/>
          </w:sdtPr>
          <w:sdtContent>
            <w:tc>
              <w:tcPr>
                <w:tcW w:w="1872" w:type="dxa"/>
              </w:tcPr>
              <w:p w14:paraId="5BA18741" w14:textId="77777777" w:rsidR="00E6004D" w:rsidRPr="00BF4184" w:rsidRDefault="00E6004D" w:rsidP="00BF4184">
                <w:r w:rsidRPr="00BF4184">
                  <w:t>789</w:t>
                </w:r>
              </w:p>
            </w:tc>
          </w:sdtContent>
        </w:sdt>
        <w:sdt>
          <w:sdtPr>
            <w:alias w:val="Table data:"/>
            <w:tag w:val="Table data:"/>
            <w:id w:val="-470683202"/>
            <w:placeholder>
              <w:docPart w:val="E133A1E5C72D42008D9923249D81D5F9"/>
            </w:placeholder>
            <w:temporary/>
            <w:showingPlcHdr/>
            <w15:appearance w15:val="hidden"/>
          </w:sdtPr>
          <w:sdtContent>
            <w:tc>
              <w:tcPr>
                <w:tcW w:w="1872" w:type="dxa"/>
              </w:tcPr>
              <w:p w14:paraId="5ECEC2D2" w14:textId="77777777" w:rsidR="00E6004D" w:rsidRPr="00BF4184" w:rsidRDefault="00E6004D" w:rsidP="00BF4184">
                <w:r w:rsidRPr="00BF4184">
                  <w:t>789</w:t>
                </w:r>
              </w:p>
            </w:tc>
          </w:sdtContent>
        </w:sdt>
        <w:sdt>
          <w:sdtPr>
            <w:alias w:val="Table data:"/>
            <w:tag w:val="Table data:"/>
            <w:id w:val="1440877877"/>
            <w:placeholder>
              <w:docPart w:val="5FB0551905E64959A0BEDF87DEC3B267"/>
            </w:placeholder>
            <w:temporary/>
            <w:showingPlcHdr/>
            <w15:appearance w15:val="hidden"/>
          </w:sdtPr>
          <w:sdtContent>
            <w:tc>
              <w:tcPr>
                <w:tcW w:w="1872" w:type="dxa"/>
              </w:tcPr>
              <w:p w14:paraId="3D14D5F2" w14:textId="77777777" w:rsidR="00E6004D" w:rsidRPr="00BF4184" w:rsidRDefault="00E6004D" w:rsidP="00BF4184">
                <w:r w:rsidRPr="00BF4184">
                  <w:t>789</w:t>
                </w:r>
              </w:p>
            </w:tc>
          </w:sdtContent>
        </w:sdt>
        <w:sdt>
          <w:sdtPr>
            <w:alias w:val="Table data:"/>
            <w:tag w:val="Table data:"/>
            <w:id w:val="695431633"/>
            <w:placeholder>
              <w:docPart w:val="98DE90C1CD084CFDA04473CC4F10A895"/>
            </w:placeholder>
            <w:temporary/>
            <w:showingPlcHdr/>
            <w15:appearance w15:val="hidden"/>
          </w:sdtPr>
          <w:sdtContent>
            <w:tc>
              <w:tcPr>
                <w:tcW w:w="1872" w:type="dxa"/>
              </w:tcPr>
              <w:p w14:paraId="63606EB7" w14:textId="77777777" w:rsidR="00E6004D" w:rsidRPr="00BF4184" w:rsidRDefault="00E6004D" w:rsidP="00BF4184">
                <w:r w:rsidRPr="00BF4184">
                  <w:t>789</w:t>
                </w:r>
              </w:p>
            </w:tc>
          </w:sdtContent>
        </w:sdt>
      </w:tr>
    </w:tbl>
    <w:p w14:paraId="424F0ACF" w14:textId="77777777" w:rsidR="00E81978" w:rsidRDefault="005D3A03">
      <w:pPr>
        <w:pStyle w:val="TableFigure"/>
      </w:pPr>
      <w:r>
        <w:rPr>
          <w:rStyle w:val="Emphasis"/>
        </w:rPr>
        <w:t>Note</w:t>
      </w:r>
      <w:r>
        <w:t xml:space="preserve">:  </w:t>
      </w:r>
      <w:sdt>
        <w:sdtPr>
          <w:alias w:val="Table note text:"/>
          <w:tag w:val="Table note text:"/>
          <w:id w:val="668988805"/>
          <w:placeholder>
            <w:docPart w:val="B1EAD9ACF399405EA1CC8D188A2FD7E4"/>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A6DD688E6ED64F4F8EDAA148A0EB89BA"/>
        </w:placeholder>
        <w:temporary/>
        <w:showingPlcHdr/>
        <w15:appearance w15:val="hidden"/>
      </w:sdtPr>
      <w:sdtContent>
        <w:p w14:paraId="6D5E71FA" w14:textId="77777777" w:rsidR="00E81978" w:rsidRDefault="005D3A03">
          <w:pPr>
            <w:pStyle w:val="SectionTitle"/>
          </w:pPr>
          <w:r w:rsidRPr="005D3A03">
            <w:t>Figures title:</w:t>
          </w:r>
        </w:p>
      </w:sdtContent>
    </w:sdt>
    <w:p w14:paraId="5B47684C" w14:textId="77777777" w:rsidR="00E81978" w:rsidRDefault="005D3A03">
      <w:pPr>
        <w:pStyle w:val="NoSpacing"/>
      </w:pPr>
      <w:r>
        <w:rPr>
          <w:noProof/>
          <w:lang w:eastAsia="en-US"/>
        </w:rPr>
        <w:drawing>
          <wp:inline distT="0" distB="0" distL="0" distR="0" wp14:anchorId="40A3FE96" wp14:editId="6E6A8B45">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791BC7" w14:textId="77777777" w:rsidR="00E81978" w:rsidRDefault="005D3A03">
      <w:pPr>
        <w:pStyle w:val="TableFigure"/>
      </w:pPr>
      <w:r>
        <w:rPr>
          <w:rStyle w:val="Emphasis"/>
        </w:rPr>
        <w:t>Figure 1</w:t>
      </w:r>
      <w:r>
        <w:t xml:space="preserve">. </w:t>
      </w:r>
      <w:sdt>
        <w:sdtPr>
          <w:alias w:val="Figure 1 text:"/>
          <w:tag w:val="Figure 1 text:"/>
          <w:id w:val="1420302148"/>
          <w:placeholder>
            <w:docPart w:val="F61486C0530A463D8FFF1A80842856FE"/>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0A2B77EA"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246D" w14:textId="77777777" w:rsidR="00DE37B3" w:rsidRDefault="00DE37B3">
      <w:pPr>
        <w:spacing w:line="240" w:lineRule="auto"/>
      </w:pPr>
      <w:r>
        <w:separator/>
      </w:r>
    </w:p>
    <w:p w14:paraId="0DBE3B6C" w14:textId="77777777" w:rsidR="00DE37B3" w:rsidRDefault="00DE37B3"/>
  </w:endnote>
  <w:endnote w:type="continuationSeparator" w:id="0">
    <w:p w14:paraId="0122ED84" w14:textId="77777777" w:rsidR="00DE37B3" w:rsidRDefault="00DE37B3">
      <w:pPr>
        <w:spacing w:line="240" w:lineRule="auto"/>
      </w:pPr>
      <w:r>
        <w:continuationSeparator/>
      </w:r>
    </w:p>
    <w:p w14:paraId="33FE8718" w14:textId="77777777" w:rsidR="00DE37B3" w:rsidRDefault="00DE3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76F03" w14:textId="77777777" w:rsidR="00DE37B3" w:rsidRDefault="00DE37B3">
      <w:pPr>
        <w:spacing w:line="240" w:lineRule="auto"/>
      </w:pPr>
      <w:r>
        <w:separator/>
      </w:r>
    </w:p>
    <w:p w14:paraId="495A8B19" w14:textId="77777777" w:rsidR="00DE37B3" w:rsidRDefault="00DE37B3"/>
  </w:footnote>
  <w:footnote w:type="continuationSeparator" w:id="0">
    <w:p w14:paraId="0E29D724" w14:textId="77777777" w:rsidR="00DE37B3" w:rsidRDefault="00DE37B3">
      <w:pPr>
        <w:spacing w:line="240" w:lineRule="auto"/>
      </w:pPr>
      <w:r>
        <w:continuationSeparator/>
      </w:r>
    </w:p>
    <w:p w14:paraId="762F32E0" w14:textId="77777777" w:rsidR="00DE37B3" w:rsidRDefault="00DE37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83CE" w14:textId="70F1B7EC" w:rsidR="00E81978" w:rsidRDefault="00000000">
    <w:pPr>
      <w:pStyle w:val="Header"/>
    </w:pPr>
    <w:sdt>
      <w:sdtPr>
        <w:alias w:val="Running head"/>
        <w:tag w:val=""/>
        <w:id w:val="12739865"/>
        <w:placeholder>
          <w:docPart w:val="A6DD688E6ED64F4F8EDAA148A0EB89BA"/>
        </w:placeholder>
        <w:dataBinding w:prefixMappings="xmlns:ns0='http://schemas.microsoft.com/office/2006/coverPageProps' " w:xpath="/ns0:CoverPageProperties[1]/ns0:Abstract[1]" w:storeItemID="{55AF091B-3C7A-41E3-B477-F2FDAA23CFDA}"/>
        <w15:appearance w15:val="hidden"/>
        <w:text/>
      </w:sdtPr>
      <w:sdtContent>
        <w:r w:rsidR="00F4329C">
          <w:t>Prediction of Invariant Mass of Dielectrons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6B1B8" w14:textId="3988865E" w:rsidR="00E81978" w:rsidRPr="00F4329C" w:rsidRDefault="00E44DD3" w:rsidP="00F4329C">
    <w:pPr>
      <w:pStyle w:val="Header"/>
      <w:rPr>
        <w:rStyle w:val="Strong"/>
        <w:caps w:val="0"/>
      </w:rPr>
    </w:pPr>
    <w:r>
      <w:t>Prediction of Invariant Mass</w:t>
    </w:r>
    <w:r w:rsidR="00F4329C">
      <w:t xml:space="preserve"> of Dielectrons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C236D16"/>
    <w:multiLevelType w:val="hybridMultilevel"/>
    <w:tmpl w:val="57BE895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3F3938F3"/>
    <w:multiLevelType w:val="hybridMultilevel"/>
    <w:tmpl w:val="2782E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B75B9D"/>
    <w:multiLevelType w:val="hybridMultilevel"/>
    <w:tmpl w:val="E0781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1368066">
    <w:abstractNumId w:val="9"/>
  </w:num>
  <w:num w:numId="2" w16cid:durableId="1770352129">
    <w:abstractNumId w:val="7"/>
  </w:num>
  <w:num w:numId="3" w16cid:durableId="5183451">
    <w:abstractNumId w:val="6"/>
  </w:num>
  <w:num w:numId="4" w16cid:durableId="881017682">
    <w:abstractNumId w:val="5"/>
  </w:num>
  <w:num w:numId="5" w16cid:durableId="1808357648">
    <w:abstractNumId w:val="4"/>
  </w:num>
  <w:num w:numId="6" w16cid:durableId="437525720">
    <w:abstractNumId w:val="8"/>
  </w:num>
  <w:num w:numId="7" w16cid:durableId="1485318402">
    <w:abstractNumId w:val="3"/>
  </w:num>
  <w:num w:numId="8" w16cid:durableId="1272545155">
    <w:abstractNumId w:val="2"/>
  </w:num>
  <w:num w:numId="9" w16cid:durableId="1611088252">
    <w:abstractNumId w:val="1"/>
  </w:num>
  <w:num w:numId="10" w16cid:durableId="62028165">
    <w:abstractNumId w:val="0"/>
  </w:num>
  <w:num w:numId="11" w16cid:durableId="1654794169">
    <w:abstractNumId w:val="9"/>
    <w:lvlOverride w:ilvl="0">
      <w:startOverride w:val="1"/>
    </w:lvlOverride>
  </w:num>
  <w:num w:numId="12" w16cid:durableId="1488133670">
    <w:abstractNumId w:val="15"/>
  </w:num>
  <w:num w:numId="13" w16cid:durableId="337391553">
    <w:abstractNumId w:val="13"/>
  </w:num>
  <w:num w:numId="14" w16cid:durableId="1043990215">
    <w:abstractNumId w:val="12"/>
  </w:num>
  <w:num w:numId="15" w16cid:durableId="125778436">
    <w:abstractNumId w:val="14"/>
  </w:num>
  <w:num w:numId="16" w16cid:durableId="495458803">
    <w:abstractNumId w:val="11"/>
  </w:num>
  <w:num w:numId="17" w16cid:durableId="69616483">
    <w:abstractNumId w:val="16"/>
  </w:num>
  <w:num w:numId="18" w16cid:durableId="21162925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D3"/>
    <w:rsid w:val="0001689D"/>
    <w:rsid w:val="000776A9"/>
    <w:rsid w:val="000D3F41"/>
    <w:rsid w:val="00175973"/>
    <w:rsid w:val="002C4FE8"/>
    <w:rsid w:val="00311A43"/>
    <w:rsid w:val="00315849"/>
    <w:rsid w:val="003229F4"/>
    <w:rsid w:val="003246A1"/>
    <w:rsid w:val="00355DCA"/>
    <w:rsid w:val="003B6DAD"/>
    <w:rsid w:val="003D0DCB"/>
    <w:rsid w:val="00426200"/>
    <w:rsid w:val="004360DF"/>
    <w:rsid w:val="004A451F"/>
    <w:rsid w:val="004C434C"/>
    <w:rsid w:val="005169B6"/>
    <w:rsid w:val="00551A02"/>
    <w:rsid w:val="005534FA"/>
    <w:rsid w:val="00587B49"/>
    <w:rsid w:val="005D1A81"/>
    <w:rsid w:val="005D3A03"/>
    <w:rsid w:val="005E3AD6"/>
    <w:rsid w:val="00610968"/>
    <w:rsid w:val="006175D5"/>
    <w:rsid w:val="00666E2B"/>
    <w:rsid w:val="0068436A"/>
    <w:rsid w:val="006A66F8"/>
    <w:rsid w:val="006E6506"/>
    <w:rsid w:val="006F545D"/>
    <w:rsid w:val="007316E2"/>
    <w:rsid w:val="0073198C"/>
    <w:rsid w:val="00772864"/>
    <w:rsid w:val="007A4E58"/>
    <w:rsid w:val="007C51A7"/>
    <w:rsid w:val="007C658D"/>
    <w:rsid w:val="007E18F7"/>
    <w:rsid w:val="007F3CA4"/>
    <w:rsid w:val="008002C0"/>
    <w:rsid w:val="00824E9A"/>
    <w:rsid w:val="0084723B"/>
    <w:rsid w:val="00876E02"/>
    <w:rsid w:val="008A4FC6"/>
    <w:rsid w:val="008C5323"/>
    <w:rsid w:val="009110D5"/>
    <w:rsid w:val="00914A34"/>
    <w:rsid w:val="009177A0"/>
    <w:rsid w:val="0097268C"/>
    <w:rsid w:val="009A6A3B"/>
    <w:rsid w:val="009B30E6"/>
    <w:rsid w:val="00A41A2A"/>
    <w:rsid w:val="00A42FDB"/>
    <w:rsid w:val="00A64360"/>
    <w:rsid w:val="00B20C66"/>
    <w:rsid w:val="00B37614"/>
    <w:rsid w:val="00B7552A"/>
    <w:rsid w:val="00B823AA"/>
    <w:rsid w:val="00BA45DB"/>
    <w:rsid w:val="00BC06FA"/>
    <w:rsid w:val="00BF4184"/>
    <w:rsid w:val="00C0601E"/>
    <w:rsid w:val="00C20703"/>
    <w:rsid w:val="00C31D30"/>
    <w:rsid w:val="00C62853"/>
    <w:rsid w:val="00C70FA0"/>
    <w:rsid w:val="00CA45F2"/>
    <w:rsid w:val="00CD0717"/>
    <w:rsid w:val="00CD6E39"/>
    <w:rsid w:val="00CF6E91"/>
    <w:rsid w:val="00D40AEF"/>
    <w:rsid w:val="00D85B68"/>
    <w:rsid w:val="00DA1E39"/>
    <w:rsid w:val="00DA5AEA"/>
    <w:rsid w:val="00DE37B3"/>
    <w:rsid w:val="00E01C22"/>
    <w:rsid w:val="00E44DD3"/>
    <w:rsid w:val="00E456ED"/>
    <w:rsid w:val="00E6004D"/>
    <w:rsid w:val="00E61EB4"/>
    <w:rsid w:val="00E81978"/>
    <w:rsid w:val="00EB23B9"/>
    <w:rsid w:val="00EF0252"/>
    <w:rsid w:val="00F33085"/>
    <w:rsid w:val="00F379B7"/>
    <w:rsid w:val="00F4329C"/>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CB076"/>
  <w15:chartTrackingRefBased/>
  <w15:docId w15:val="{481FDDCE-4415-4F78-89CD-C170B9D89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4732706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e\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48D1E9E2B240ECA6A8C4C5BF1559A4"/>
        <w:category>
          <w:name w:val="General"/>
          <w:gallery w:val="placeholder"/>
        </w:category>
        <w:types>
          <w:type w:val="bbPlcHdr"/>
        </w:types>
        <w:behaviors>
          <w:behavior w:val="content"/>
        </w:behaviors>
        <w:guid w:val="{EE512A65-F92F-43BA-8D6C-8CD0F96CF8AB}"/>
      </w:docPartPr>
      <w:docPartBody>
        <w:p w:rsidR="008C03A0" w:rsidRDefault="00000000">
          <w:pPr>
            <w:pStyle w:val="5448D1E9E2B240ECA6A8C4C5BF1559A4"/>
          </w:pPr>
          <w:r>
            <w:t>[Title Here, up to 12 Words, on One to Two Lines]</w:t>
          </w:r>
        </w:p>
      </w:docPartBody>
    </w:docPart>
    <w:docPart>
      <w:docPartPr>
        <w:name w:val="2A6D9EE55DBD45DB8703A0CB4D84A27C"/>
        <w:category>
          <w:name w:val="General"/>
          <w:gallery w:val="placeholder"/>
        </w:category>
        <w:types>
          <w:type w:val="bbPlcHdr"/>
        </w:types>
        <w:behaviors>
          <w:behavior w:val="content"/>
        </w:behaviors>
        <w:guid w:val="{F296DFE7-DDE5-4CAE-A029-83D45CB1C5BC}"/>
      </w:docPartPr>
      <w:docPartBody>
        <w:p w:rsidR="008C03A0" w:rsidRDefault="00000000">
          <w:pPr>
            <w:pStyle w:val="2A6D9EE55DBD45DB8703A0CB4D84A27C"/>
          </w:pPr>
          <w:r>
            <w:t>Abstract</w:t>
          </w:r>
        </w:p>
      </w:docPartBody>
    </w:docPart>
    <w:docPart>
      <w:docPartPr>
        <w:name w:val="D3DA7503D71941ED8C624D24FC8A0A36"/>
        <w:category>
          <w:name w:val="General"/>
          <w:gallery w:val="placeholder"/>
        </w:category>
        <w:types>
          <w:type w:val="bbPlcHdr"/>
        </w:types>
        <w:behaviors>
          <w:behavior w:val="content"/>
        </w:behaviors>
        <w:guid w:val="{F12826D4-D686-413C-A181-6135E8132C86}"/>
      </w:docPartPr>
      <w:docPartBody>
        <w:p w:rsidR="008C03A0" w:rsidRDefault="00000000">
          <w:pPr>
            <w:pStyle w:val="D3DA7503D71941ED8C624D24FC8A0A36"/>
          </w:pPr>
          <w:r>
            <w:t>Footnotes</w:t>
          </w:r>
        </w:p>
      </w:docPartBody>
    </w:docPart>
    <w:docPart>
      <w:docPartPr>
        <w:name w:val="A03AB81AFA7B4FB3B4F66D5AAB70821D"/>
        <w:category>
          <w:name w:val="General"/>
          <w:gallery w:val="placeholder"/>
        </w:category>
        <w:types>
          <w:type w:val="bbPlcHdr"/>
        </w:types>
        <w:behaviors>
          <w:behavior w:val="content"/>
        </w:behaviors>
        <w:guid w:val="{DD4D5104-48D8-44A8-9BB2-6597A9C13055}"/>
      </w:docPartPr>
      <w:docPartBody>
        <w:p w:rsidR="008C03A0" w:rsidRDefault="00000000">
          <w:pPr>
            <w:pStyle w:val="A03AB81AFA7B4FB3B4F66D5AAB70821D"/>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7FF3160E2B20410CA5D274227BB05F94"/>
        <w:category>
          <w:name w:val="General"/>
          <w:gallery w:val="placeholder"/>
        </w:category>
        <w:types>
          <w:type w:val="bbPlcHdr"/>
        </w:types>
        <w:behaviors>
          <w:behavior w:val="content"/>
        </w:behaviors>
        <w:guid w:val="{26923923-82D5-4388-A31F-4899ED6E44E7}"/>
      </w:docPartPr>
      <w:docPartBody>
        <w:p w:rsidR="008C03A0" w:rsidRDefault="00000000">
          <w:pPr>
            <w:pStyle w:val="7FF3160E2B20410CA5D274227BB05F94"/>
          </w:pPr>
          <w:r w:rsidRPr="00C0601E">
            <w:t>[Table Title]</w:t>
          </w:r>
        </w:p>
      </w:docPartBody>
    </w:docPart>
    <w:docPart>
      <w:docPartPr>
        <w:name w:val="FE98451C8A2A433E8C3A91DE107F73E6"/>
        <w:category>
          <w:name w:val="General"/>
          <w:gallery w:val="placeholder"/>
        </w:category>
        <w:types>
          <w:type w:val="bbPlcHdr"/>
        </w:types>
        <w:behaviors>
          <w:behavior w:val="content"/>
        </w:behaviors>
        <w:guid w:val="{78C9D00F-4AF0-48FC-97E6-BAE67887B638}"/>
      </w:docPartPr>
      <w:docPartBody>
        <w:p w:rsidR="008C03A0" w:rsidRDefault="00000000">
          <w:pPr>
            <w:pStyle w:val="FE98451C8A2A433E8C3A91DE107F73E6"/>
          </w:pPr>
          <w:r w:rsidRPr="00BF4184">
            <w:t>Column Head</w:t>
          </w:r>
        </w:p>
      </w:docPartBody>
    </w:docPart>
    <w:docPart>
      <w:docPartPr>
        <w:name w:val="19C8D203320A42F8A85EE878CADE2732"/>
        <w:category>
          <w:name w:val="General"/>
          <w:gallery w:val="placeholder"/>
        </w:category>
        <w:types>
          <w:type w:val="bbPlcHdr"/>
        </w:types>
        <w:behaviors>
          <w:behavior w:val="content"/>
        </w:behaviors>
        <w:guid w:val="{A4E87DE4-CC5D-4B2D-A323-67EDB3E9305A}"/>
      </w:docPartPr>
      <w:docPartBody>
        <w:p w:rsidR="008C03A0" w:rsidRDefault="00000000">
          <w:pPr>
            <w:pStyle w:val="19C8D203320A42F8A85EE878CADE2732"/>
          </w:pPr>
          <w:r w:rsidRPr="00BF4184">
            <w:t>Column Head</w:t>
          </w:r>
        </w:p>
      </w:docPartBody>
    </w:docPart>
    <w:docPart>
      <w:docPartPr>
        <w:name w:val="D9DCD4651975446F8EA35E8EA0393473"/>
        <w:category>
          <w:name w:val="General"/>
          <w:gallery w:val="placeholder"/>
        </w:category>
        <w:types>
          <w:type w:val="bbPlcHdr"/>
        </w:types>
        <w:behaviors>
          <w:behavior w:val="content"/>
        </w:behaviors>
        <w:guid w:val="{692F95C7-F194-4CE8-AEE8-2D120B0ED49E}"/>
      </w:docPartPr>
      <w:docPartBody>
        <w:p w:rsidR="008C03A0" w:rsidRDefault="00000000">
          <w:pPr>
            <w:pStyle w:val="D9DCD4651975446F8EA35E8EA0393473"/>
          </w:pPr>
          <w:r w:rsidRPr="00BF4184">
            <w:t>Column Head</w:t>
          </w:r>
        </w:p>
      </w:docPartBody>
    </w:docPart>
    <w:docPart>
      <w:docPartPr>
        <w:name w:val="808586F42F254DD6A67AD67BF2BFCB03"/>
        <w:category>
          <w:name w:val="General"/>
          <w:gallery w:val="placeholder"/>
        </w:category>
        <w:types>
          <w:type w:val="bbPlcHdr"/>
        </w:types>
        <w:behaviors>
          <w:behavior w:val="content"/>
        </w:behaviors>
        <w:guid w:val="{6346D757-8E58-432C-968C-AB68BD09C8A3}"/>
      </w:docPartPr>
      <w:docPartBody>
        <w:p w:rsidR="008C03A0" w:rsidRDefault="00000000">
          <w:pPr>
            <w:pStyle w:val="808586F42F254DD6A67AD67BF2BFCB03"/>
          </w:pPr>
          <w:r w:rsidRPr="00BF4184">
            <w:t>Column Head</w:t>
          </w:r>
        </w:p>
      </w:docPartBody>
    </w:docPart>
    <w:docPart>
      <w:docPartPr>
        <w:name w:val="0B78B9B5E8D74D3186B8D482A68121C9"/>
        <w:category>
          <w:name w:val="General"/>
          <w:gallery w:val="placeholder"/>
        </w:category>
        <w:types>
          <w:type w:val="bbPlcHdr"/>
        </w:types>
        <w:behaviors>
          <w:behavior w:val="content"/>
        </w:behaviors>
        <w:guid w:val="{265BBA8D-61B4-4C68-9BF4-26288F86F164}"/>
      </w:docPartPr>
      <w:docPartBody>
        <w:p w:rsidR="008C03A0" w:rsidRDefault="00000000">
          <w:pPr>
            <w:pStyle w:val="0B78B9B5E8D74D3186B8D482A68121C9"/>
          </w:pPr>
          <w:r w:rsidRPr="00BF4184">
            <w:t>Column Head</w:t>
          </w:r>
        </w:p>
      </w:docPartBody>
    </w:docPart>
    <w:docPart>
      <w:docPartPr>
        <w:name w:val="4CD12D89B0284BD49621C624B1BA9308"/>
        <w:category>
          <w:name w:val="General"/>
          <w:gallery w:val="placeholder"/>
        </w:category>
        <w:types>
          <w:type w:val="bbPlcHdr"/>
        </w:types>
        <w:behaviors>
          <w:behavior w:val="content"/>
        </w:behaviors>
        <w:guid w:val="{5BF2CF27-8C6B-444D-B6D1-56FB7DAFD714}"/>
      </w:docPartPr>
      <w:docPartBody>
        <w:p w:rsidR="008C03A0" w:rsidRDefault="00000000">
          <w:pPr>
            <w:pStyle w:val="4CD12D89B0284BD49621C624B1BA9308"/>
          </w:pPr>
          <w:r w:rsidRPr="00BF4184">
            <w:t>Row Head</w:t>
          </w:r>
        </w:p>
      </w:docPartBody>
    </w:docPart>
    <w:docPart>
      <w:docPartPr>
        <w:name w:val="A1523153CBB74FBDB793AE2215461ED3"/>
        <w:category>
          <w:name w:val="General"/>
          <w:gallery w:val="placeholder"/>
        </w:category>
        <w:types>
          <w:type w:val="bbPlcHdr"/>
        </w:types>
        <w:behaviors>
          <w:behavior w:val="content"/>
        </w:behaviors>
        <w:guid w:val="{9CA50064-C99C-4BBD-B8DB-543D164B8714}"/>
      </w:docPartPr>
      <w:docPartBody>
        <w:p w:rsidR="008C03A0" w:rsidRDefault="00000000">
          <w:pPr>
            <w:pStyle w:val="A1523153CBB74FBDB793AE2215461ED3"/>
          </w:pPr>
          <w:r w:rsidRPr="00BF4184">
            <w:t>123</w:t>
          </w:r>
        </w:p>
      </w:docPartBody>
    </w:docPart>
    <w:docPart>
      <w:docPartPr>
        <w:name w:val="B9FC0AC19669483C909B2C742A2EB7EC"/>
        <w:category>
          <w:name w:val="General"/>
          <w:gallery w:val="placeholder"/>
        </w:category>
        <w:types>
          <w:type w:val="bbPlcHdr"/>
        </w:types>
        <w:behaviors>
          <w:behavior w:val="content"/>
        </w:behaviors>
        <w:guid w:val="{F41947C5-2AC1-49E9-AECE-CA833EDA7DC0}"/>
      </w:docPartPr>
      <w:docPartBody>
        <w:p w:rsidR="008C03A0" w:rsidRDefault="00000000">
          <w:pPr>
            <w:pStyle w:val="B9FC0AC19669483C909B2C742A2EB7EC"/>
          </w:pPr>
          <w:r w:rsidRPr="00BF4184">
            <w:t>123</w:t>
          </w:r>
        </w:p>
      </w:docPartBody>
    </w:docPart>
    <w:docPart>
      <w:docPartPr>
        <w:name w:val="A893729336C24632AC2B94D2CFD0CD0A"/>
        <w:category>
          <w:name w:val="General"/>
          <w:gallery w:val="placeholder"/>
        </w:category>
        <w:types>
          <w:type w:val="bbPlcHdr"/>
        </w:types>
        <w:behaviors>
          <w:behavior w:val="content"/>
        </w:behaviors>
        <w:guid w:val="{D80EE6E1-C763-484F-87F0-506FB27E3B7E}"/>
      </w:docPartPr>
      <w:docPartBody>
        <w:p w:rsidR="008C03A0" w:rsidRDefault="00000000">
          <w:pPr>
            <w:pStyle w:val="A893729336C24632AC2B94D2CFD0CD0A"/>
          </w:pPr>
          <w:r w:rsidRPr="00BF4184">
            <w:t>123</w:t>
          </w:r>
        </w:p>
      </w:docPartBody>
    </w:docPart>
    <w:docPart>
      <w:docPartPr>
        <w:name w:val="AFCA23AA07954C149C9C00D89EADAD01"/>
        <w:category>
          <w:name w:val="General"/>
          <w:gallery w:val="placeholder"/>
        </w:category>
        <w:types>
          <w:type w:val="bbPlcHdr"/>
        </w:types>
        <w:behaviors>
          <w:behavior w:val="content"/>
        </w:behaviors>
        <w:guid w:val="{654F0DC1-1BB0-4703-ADD3-2C155E9082E8}"/>
      </w:docPartPr>
      <w:docPartBody>
        <w:p w:rsidR="008C03A0" w:rsidRDefault="00000000">
          <w:pPr>
            <w:pStyle w:val="AFCA23AA07954C149C9C00D89EADAD01"/>
          </w:pPr>
          <w:r w:rsidRPr="00BF4184">
            <w:t>123</w:t>
          </w:r>
        </w:p>
      </w:docPartBody>
    </w:docPart>
    <w:docPart>
      <w:docPartPr>
        <w:name w:val="73A01FCE159A45A5860E6B6A3329F621"/>
        <w:category>
          <w:name w:val="General"/>
          <w:gallery w:val="placeholder"/>
        </w:category>
        <w:types>
          <w:type w:val="bbPlcHdr"/>
        </w:types>
        <w:behaviors>
          <w:behavior w:val="content"/>
        </w:behaviors>
        <w:guid w:val="{8547AF99-BA32-44A1-AA0F-FF14E19A5938}"/>
      </w:docPartPr>
      <w:docPartBody>
        <w:p w:rsidR="008C03A0" w:rsidRDefault="00000000">
          <w:pPr>
            <w:pStyle w:val="73A01FCE159A45A5860E6B6A3329F621"/>
          </w:pPr>
          <w:r w:rsidRPr="00BF4184">
            <w:t>Row Head</w:t>
          </w:r>
        </w:p>
      </w:docPartBody>
    </w:docPart>
    <w:docPart>
      <w:docPartPr>
        <w:name w:val="C07F9598EA8F4FA7BCB10B6775203355"/>
        <w:category>
          <w:name w:val="General"/>
          <w:gallery w:val="placeholder"/>
        </w:category>
        <w:types>
          <w:type w:val="bbPlcHdr"/>
        </w:types>
        <w:behaviors>
          <w:behavior w:val="content"/>
        </w:behaviors>
        <w:guid w:val="{AD1E027C-291B-4687-9B5A-52E0F4AB861A}"/>
      </w:docPartPr>
      <w:docPartBody>
        <w:p w:rsidR="008C03A0" w:rsidRDefault="00000000">
          <w:pPr>
            <w:pStyle w:val="C07F9598EA8F4FA7BCB10B6775203355"/>
          </w:pPr>
          <w:r w:rsidRPr="00BF4184">
            <w:t>456</w:t>
          </w:r>
        </w:p>
      </w:docPartBody>
    </w:docPart>
    <w:docPart>
      <w:docPartPr>
        <w:name w:val="5BE4B5356B3543398F1332948CDBAACE"/>
        <w:category>
          <w:name w:val="General"/>
          <w:gallery w:val="placeholder"/>
        </w:category>
        <w:types>
          <w:type w:val="bbPlcHdr"/>
        </w:types>
        <w:behaviors>
          <w:behavior w:val="content"/>
        </w:behaviors>
        <w:guid w:val="{752E7558-500D-4E66-8AF8-76C156E70C53}"/>
      </w:docPartPr>
      <w:docPartBody>
        <w:p w:rsidR="008C03A0" w:rsidRDefault="00000000">
          <w:pPr>
            <w:pStyle w:val="5BE4B5356B3543398F1332948CDBAACE"/>
          </w:pPr>
          <w:r w:rsidRPr="00BF4184">
            <w:t>456</w:t>
          </w:r>
        </w:p>
      </w:docPartBody>
    </w:docPart>
    <w:docPart>
      <w:docPartPr>
        <w:name w:val="10241C3D2E9A4721B084CFC372C676DB"/>
        <w:category>
          <w:name w:val="General"/>
          <w:gallery w:val="placeholder"/>
        </w:category>
        <w:types>
          <w:type w:val="bbPlcHdr"/>
        </w:types>
        <w:behaviors>
          <w:behavior w:val="content"/>
        </w:behaviors>
        <w:guid w:val="{43EAC12E-4DC7-4286-8B29-EC8DA0B21447}"/>
      </w:docPartPr>
      <w:docPartBody>
        <w:p w:rsidR="008C03A0" w:rsidRDefault="00000000">
          <w:pPr>
            <w:pStyle w:val="10241C3D2E9A4721B084CFC372C676DB"/>
          </w:pPr>
          <w:r w:rsidRPr="00BF4184">
            <w:t>456</w:t>
          </w:r>
        </w:p>
      </w:docPartBody>
    </w:docPart>
    <w:docPart>
      <w:docPartPr>
        <w:name w:val="2D91FE96FF174452A33E2D30C52B7D10"/>
        <w:category>
          <w:name w:val="General"/>
          <w:gallery w:val="placeholder"/>
        </w:category>
        <w:types>
          <w:type w:val="bbPlcHdr"/>
        </w:types>
        <w:behaviors>
          <w:behavior w:val="content"/>
        </w:behaviors>
        <w:guid w:val="{FE7CBD92-F04C-41B4-9097-8AA27E01CEE5}"/>
      </w:docPartPr>
      <w:docPartBody>
        <w:p w:rsidR="008C03A0" w:rsidRDefault="00000000">
          <w:pPr>
            <w:pStyle w:val="2D91FE96FF174452A33E2D30C52B7D10"/>
          </w:pPr>
          <w:r w:rsidRPr="00BF4184">
            <w:t>456</w:t>
          </w:r>
        </w:p>
      </w:docPartBody>
    </w:docPart>
    <w:docPart>
      <w:docPartPr>
        <w:name w:val="77E6FFDFF9714AF09FA5087F8DEE5317"/>
        <w:category>
          <w:name w:val="General"/>
          <w:gallery w:val="placeholder"/>
        </w:category>
        <w:types>
          <w:type w:val="bbPlcHdr"/>
        </w:types>
        <w:behaviors>
          <w:behavior w:val="content"/>
        </w:behaviors>
        <w:guid w:val="{516D4955-C6F3-45A3-8EA5-6AA6030EC8F5}"/>
      </w:docPartPr>
      <w:docPartBody>
        <w:p w:rsidR="008C03A0" w:rsidRDefault="00000000">
          <w:pPr>
            <w:pStyle w:val="77E6FFDFF9714AF09FA5087F8DEE5317"/>
          </w:pPr>
          <w:r w:rsidRPr="00BF4184">
            <w:t>Row Head</w:t>
          </w:r>
        </w:p>
      </w:docPartBody>
    </w:docPart>
    <w:docPart>
      <w:docPartPr>
        <w:name w:val="008E1658E58C40B481CB84E42345E917"/>
        <w:category>
          <w:name w:val="General"/>
          <w:gallery w:val="placeholder"/>
        </w:category>
        <w:types>
          <w:type w:val="bbPlcHdr"/>
        </w:types>
        <w:behaviors>
          <w:behavior w:val="content"/>
        </w:behaviors>
        <w:guid w:val="{5F148CAE-33D0-47A9-BC58-FCC24860FFCD}"/>
      </w:docPartPr>
      <w:docPartBody>
        <w:p w:rsidR="008C03A0" w:rsidRDefault="00000000">
          <w:pPr>
            <w:pStyle w:val="008E1658E58C40B481CB84E42345E917"/>
          </w:pPr>
          <w:r w:rsidRPr="00BF4184">
            <w:t>789</w:t>
          </w:r>
        </w:p>
      </w:docPartBody>
    </w:docPart>
    <w:docPart>
      <w:docPartPr>
        <w:name w:val="8ABEEE9F867847B7AA47117ABE8C5B20"/>
        <w:category>
          <w:name w:val="General"/>
          <w:gallery w:val="placeholder"/>
        </w:category>
        <w:types>
          <w:type w:val="bbPlcHdr"/>
        </w:types>
        <w:behaviors>
          <w:behavior w:val="content"/>
        </w:behaviors>
        <w:guid w:val="{93F4937C-9264-4E3E-8532-28EBB30657F1}"/>
      </w:docPartPr>
      <w:docPartBody>
        <w:p w:rsidR="008C03A0" w:rsidRDefault="00000000">
          <w:pPr>
            <w:pStyle w:val="8ABEEE9F867847B7AA47117ABE8C5B20"/>
          </w:pPr>
          <w:r w:rsidRPr="00BF4184">
            <w:t>789</w:t>
          </w:r>
        </w:p>
      </w:docPartBody>
    </w:docPart>
    <w:docPart>
      <w:docPartPr>
        <w:name w:val="BA429467160B4501B8DA84F824B69044"/>
        <w:category>
          <w:name w:val="General"/>
          <w:gallery w:val="placeholder"/>
        </w:category>
        <w:types>
          <w:type w:val="bbPlcHdr"/>
        </w:types>
        <w:behaviors>
          <w:behavior w:val="content"/>
        </w:behaviors>
        <w:guid w:val="{9FED0719-CC9E-4158-B091-EF7D20E3EE23}"/>
      </w:docPartPr>
      <w:docPartBody>
        <w:p w:rsidR="008C03A0" w:rsidRDefault="00000000">
          <w:pPr>
            <w:pStyle w:val="BA429467160B4501B8DA84F824B69044"/>
          </w:pPr>
          <w:r w:rsidRPr="00BF4184">
            <w:t>789</w:t>
          </w:r>
        </w:p>
      </w:docPartBody>
    </w:docPart>
    <w:docPart>
      <w:docPartPr>
        <w:name w:val="E2190A3AF6684A16A3225CD958D2E44E"/>
        <w:category>
          <w:name w:val="General"/>
          <w:gallery w:val="placeholder"/>
        </w:category>
        <w:types>
          <w:type w:val="bbPlcHdr"/>
        </w:types>
        <w:behaviors>
          <w:behavior w:val="content"/>
        </w:behaviors>
        <w:guid w:val="{A3DB7D33-0049-4549-9467-E331E92BE42C}"/>
      </w:docPartPr>
      <w:docPartBody>
        <w:p w:rsidR="008C03A0" w:rsidRDefault="00000000">
          <w:pPr>
            <w:pStyle w:val="E2190A3AF6684A16A3225CD958D2E44E"/>
          </w:pPr>
          <w:r w:rsidRPr="00BF4184">
            <w:t>789</w:t>
          </w:r>
        </w:p>
      </w:docPartBody>
    </w:docPart>
    <w:docPart>
      <w:docPartPr>
        <w:name w:val="2298AFAE584544A280D18BEA3BAF573E"/>
        <w:category>
          <w:name w:val="General"/>
          <w:gallery w:val="placeholder"/>
        </w:category>
        <w:types>
          <w:type w:val="bbPlcHdr"/>
        </w:types>
        <w:behaviors>
          <w:behavior w:val="content"/>
        </w:behaviors>
        <w:guid w:val="{80784803-65E1-4256-B72C-13031C6CBAD4}"/>
      </w:docPartPr>
      <w:docPartBody>
        <w:p w:rsidR="008C03A0" w:rsidRDefault="00000000">
          <w:pPr>
            <w:pStyle w:val="2298AFAE584544A280D18BEA3BAF573E"/>
          </w:pPr>
          <w:r w:rsidRPr="00BF4184">
            <w:t>Row Head</w:t>
          </w:r>
        </w:p>
      </w:docPartBody>
    </w:docPart>
    <w:docPart>
      <w:docPartPr>
        <w:name w:val="6AA6A69F7C12405588AC360691351F0A"/>
        <w:category>
          <w:name w:val="General"/>
          <w:gallery w:val="placeholder"/>
        </w:category>
        <w:types>
          <w:type w:val="bbPlcHdr"/>
        </w:types>
        <w:behaviors>
          <w:behavior w:val="content"/>
        </w:behaviors>
        <w:guid w:val="{9623FD89-47DE-4742-B7A8-9AC48695E375}"/>
      </w:docPartPr>
      <w:docPartBody>
        <w:p w:rsidR="008C03A0" w:rsidRDefault="00000000">
          <w:pPr>
            <w:pStyle w:val="6AA6A69F7C12405588AC360691351F0A"/>
          </w:pPr>
          <w:r w:rsidRPr="00BF4184">
            <w:t>123</w:t>
          </w:r>
        </w:p>
      </w:docPartBody>
    </w:docPart>
    <w:docPart>
      <w:docPartPr>
        <w:name w:val="ED937B99EEDC4869AAC7586418F0B386"/>
        <w:category>
          <w:name w:val="General"/>
          <w:gallery w:val="placeholder"/>
        </w:category>
        <w:types>
          <w:type w:val="bbPlcHdr"/>
        </w:types>
        <w:behaviors>
          <w:behavior w:val="content"/>
        </w:behaviors>
        <w:guid w:val="{176C0584-0710-4D15-8BDE-33CDC694B91E}"/>
      </w:docPartPr>
      <w:docPartBody>
        <w:p w:rsidR="008C03A0" w:rsidRDefault="00000000">
          <w:pPr>
            <w:pStyle w:val="ED937B99EEDC4869AAC7586418F0B386"/>
          </w:pPr>
          <w:r w:rsidRPr="00BF4184">
            <w:t>123</w:t>
          </w:r>
        </w:p>
      </w:docPartBody>
    </w:docPart>
    <w:docPart>
      <w:docPartPr>
        <w:name w:val="5F18576F5E1646B69DEA07C8618C5668"/>
        <w:category>
          <w:name w:val="General"/>
          <w:gallery w:val="placeholder"/>
        </w:category>
        <w:types>
          <w:type w:val="bbPlcHdr"/>
        </w:types>
        <w:behaviors>
          <w:behavior w:val="content"/>
        </w:behaviors>
        <w:guid w:val="{24249D12-A6FB-49EA-BAE1-8718C9EF7994}"/>
      </w:docPartPr>
      <w:docPartBody>
        <w:p w:rsidR="008C03A0" w:rsidRDefault="00000000">
          <w:pPr>
            <w:pStyle w:val="5F18576F5E1646B69DEA07C8618C5668"/>
          </w:pPr>
          <w:r w:rsidRPr="00BF4184">
            <w:t>123</w:t>
          </w:r>
        </w:p>
      </w:docPartBody>
    </w:docPart>
    <w:docPart>
      <w:docPartPr>
        <w:name w:val="F3C0782E9C5145DFB5F0B63EB8B12A58"/>
        <w:category>
          <w:name w:val="General"/>
          <w:gallery w:val="placeholder"/>
        </w:category>
        <w:types>
          <w:type w:val="bbPlcHdr"/>
        </w:types>
        <w:behaviors>
          <w:behavior w:val="content"/>
        </w:behaviors>
        <w:guid w:val="{1796CA60-7DEA-464A-9007-AE304F4A1EAF}"/>
      </w:docPartPr>
      <w:docPartBody>
        <w:p w:rsidR="008C03A0" w:rsidRDefault="00000000">
          <w:pPr>
            <w:pStyle w:val="F3C0782E9C5145DFB5F0B63EB8B12A58"/>
          </w:pPr>
          <w:r w:rsidRPr="00BF4184">
            <w:t>123</w:t>
          </w:r>
        </w:p>
      </w:docPartBody>
    </w:docPart>
    <w:docPart>
      <w:docPartPr>
        <w:name w:val="4131604A76154F2EB23411FBC799B89C"/>
        <w:category>
          <w:name w:val="General"/>
          <w:gallery w:val="placeholder"/>
        </w:category>
        <w:types>
          <w:type w:val="bbPlcHdr"/>
        </w:types>
        <w:behaviors>
          <w:behavior w:val="content"/>
        </w:behaviors>
        <w:guid w:val="{EC1AC6F8-0081-40D3-8934-4326CE8BAB37}"/>
      </w:docPartPr>
      <w:docPartBody>
        <w:p w:rsidR="008C03A0" w:rsidRDefault="00000000">
          <w:pPr>
            <w:pStyle w:val="4131604A76154F2EB23411FBC799B89C"/>
          </w:pPr>
          <w:r w:rsidRPr="00BF4184">
            <w:t>Row Head</w:t>
          </w:r>
        </w:p>
      </w:docPartBody>
    </w:docPart>
    <w:docPart>
      <w:docPartPr>
        <w:name w:val="C9BF073725B94E85B9AFBFAA0802442D"/>
        <w:category>
          <w:name w:val="General"/>
          <w:gallery w:val="placeholder"/>
        </w:category>
        <w:types>
          <w:type w:val="bbPlcHdr"/>
        </w:types>
        <w:behaviors>
          <w:behavior w:val="content"/>
        </w:behaviors>
        <w:guid w:val="{54BDCA57-EBC5-497A-866F-0A9A6E4A771A}"/>
      </w:docPartPr>
      <w:docPartBody>
        <w:p w:rsidR="008C03A0" w:rsidRDefault="00000000">
          <w:pPr>
            <w:pStyle w:val="C9BF073725B94E85B9AFBFAA0802442D"/>
          </w:pPr>
          <w:r w:rsidRPr="00BF4184">
            <w:t>456</w:t>
          </w:r>
        </w:p>
      </w:docPartBody>
    </w:docPart>
    <w:docPart>
      <w:docPartPr>
        <w:name w:val="04E3F4CD51EE4D0B92CD06E43031ED8A"/>
        <w:category>
          <w:name w:val="General"/>
          <w:gallery w:val="placeholder"/>
        </w:category>
        <w:types>
          <w:type w:val="bbPlcHdr"/>
        </w:types>
        <w:behaviors>
          <w:behavior w:val="content"/>
        </w:behaviors>
        <w:guid w:val="{73286D9E-AB6E-41D7-8A3A-CF51CC967EE4}"/>
      </w:docPartPr>
      <w:docPartBody>
        <w:p w:rsidR="008C03A0" w:rsidRDefault="00000000">
          <w:pPr>
            <w:pStyle w:val="04E3F4CD51EE4D0B92CD06E43031ED8A"/>
          </w:pPr>
          <w:r w:rsidRPr="00BF4184">
            <w:t>456</w:t>
          </w:r>
        </w:p>
      </w:docPartBody>
    </w:docPart>
    <w:docPart>
      <w:docPartPr>
        <w:name w:val="A5ECE17F80924125A3119E9895AF471D"/>
        <w:category>
          <w:name w:val="General"/>
          <w:gallery w:val="placeholder"/>
        </w:category>
        <w:types>
          <w:type w:val="bbPlcHdr"/>
        </w:types>
        <w:behaviors>
          <w:behavior w:val="content"/>
        </w:behaviors>
        <w:guid w:val="{611C6AD6-E41A-46CC-B49B-1398BE759E61}"/>
      </w:docPartPr>
      <w:docPartBody>
        <w:p w:rsidR="008C03A0" w:rsidRDefault="00000000">
          <w:pPr>
            <w:pStyle w:val="A5ECE17F80924125A3119E9895AF471D"/>
          </w:pPr>
          <w:r w:rsidRPr="00BF4184">
            <w:t>456</w:t>
          </w:r>
        </w:p>
      </w:docPartBody>
    </w:docPart>
    <w:docPart>
      <w:docPartPr>
        <w:name w:val="F8C33069AF124DE290E78AB5FC87D05A"/>
        <w:category>
          <w:name w:val="General"/>
          <w:gallery w:val="placeholder"/>
        </w:category>
        <w:types>
          <w:type w:val="bbPlcHdr"/>
        </w:types>
        <w:behaviors>
          <w:behavior w:val="content"/>
        </w:behaviors>
        <w:guid w:val="{A30211BD-541A-46CE-A879-01A18A9F4BF3}"/>
      </w:docPartPr>
      <w:docPartBody>
        <w:p w:rsidR="008C03A0" w:rsidRDefault="00000000">
          <w:pPr>
            <w:pStyle w:val="F8C33069AF124DE290E78AB5FC87D05A"/>
          </w:pPr>
          <w:r w:rsidRPr="00BF4184">
            <w:t>456</w:t>
          </w:r>
        </w:p>
      </w:docPartBody>
    </w:docPart>
    <w:docPart>
      <w:docPartPr>
        <w:name w:val="F15C6FB517FF4A01BA91368ABFA24C02"/>
        <w:category>
          <w:name w:val="General"/>
          <w:gallery w:val="placeholder"/>
        </w:category>
        <w:types>
          <w:type w:val="bbPlcHdr"/>
        </w:types>
        <w:behaviors>
          <w:behavior w:val="content"/>
        </w:behaviors>
        <w:guid w:val="{0EDD5507-4808-4472-997D-3D55C2A5FB36}"/>
      </w:docPartPr>
      <w:docPartBody>
        <w:p w:rsidR="008C03A0" w:rsidRDefault="00000000">
          <w:pPr>
            <w:pStyle w:val="F15C6FB517FF4A01BA91368ABFA24C02"/>
          </w:pPr>
          <w:r w:rsidRPr="00BF4184">
            <w:t>Row Head</w:t>
          </w:r>
        </w:p>
      </w:docPartBody>
    </w:docPart>
    <w:docPart>
      <w:docPartPr>
        <w:name w:val="A9CD54D202DD4127B46BEAF7E4F094B8"/>
        <w:category>
          <w:name w:val="General"/>
          <w:gallery w:val="placeholder"/>
        </w:category>
        <w:types>
          <w:type w:val="bbPlcHdr"/>
        </w:types>
        <w:behaviors>
          <w:behavior w:val="content"/>
        </w:behaviors>
        <w:guid w:val="{E71C8FC4-DD37-435A-A41E-D49D3F112777}"/>
      </w:docPartPr>
      <w:docPartBody>
        <w:p w:rsidR="008C03A0" w:rsidRDefault="00000000">
          <w:pPr>
            <w:pStyle w:val="A9CD54D202DD4127B46BEAF7E4F094B8"/>
          </w:pPr>
          <w:r w:rsidRPr="00BF4184">
            <w:t>789</w:t>
          </w:r>
        </w:p>
      </w:docPartBody>
    </w:docPart>
    <w:docPart>
      <w:docPartPr>
        <w:name w:val="E133A1E5C72D42008D9923249D81D5F9"/>
        <w:category>
          <w:name w:val="General"/>
          <w:gallery w:val="placeholder"/>
        </w:category>
        <w:types>
          <w:type w:val="bbPlcHdr"/>
        </w:types>
        <w:behaviors>
          <w:behavior w:val="content"/>
        </w:behaviors>
        <w:guid w:val="{7919C108-2689-4F2B-8C3F-CB5E44A74246}"/>
      </w:docPartPr>
      <w:docPartBody>
        <w:p w:rsidR="008C03A0" w:rsidRDefault="00000000">
          <w:pPr>
            <w:pStyle w:val="E133A1E5C72D42008D9923249D81D5F9"/>
          </w:pPr>
          <w:r w:rsidRPr="00BF4184">
            <w:t>789</w:t>
          </w:r>
        </w:p>
      </w:docPartBody>
    </w:docPart>
    <w:docPart>
      <w:docPartPr>
        <w:name w:val="5FB0551905E64959A0BEDF87DEC3B267"/>
        <w:category>
          <w:name w:val="General"/>
          <w:gallery w:val="placeholder"/>
        </w:category>
        <w:types>
          <w:type w:val="bbPlcHdr"/>
        </w:types>
        <w:behaviors>
          <w:behavior w:val="content"/>
        </w:behaviors>
        <w:guid w:val="{CFD4102D-7F00-42B0-A4C7-78A5B5DBF829}"/>
      </w:docPartPr>
      <w:docPartBody>
        <w:p w:rsidR="008C03A0" w:rsidRDefault="00000000">
          <w:pPr>
            <w:pStyle w:val="5FB0551905E64959A0BEDF87DEC3B267"/>
          </w:pPr>
          <w:r w:rsidRPr="00BF4184">
            <w:t>789</w:t>
          </w:r>
        </w:p>
      </w:docPartBody>
    </w:docPart>
    <w:docPart>
      <w:docPartPr>
        <w:name w:val="98DE90C1CD084CFDA04473CC4F10A895"/>
        <w:category>
          <w:name w:val="General"/>
          <w:gallery w:val="placeholder"/>
        </w:category>
        <w:types>
          <w:type w:val="bbPlcHdr"/>
        </w:types>
        <w:behaviors>
          <w:behavior w:val="content"/>
        </w:behaviors>
        <w:guid w:val="{653B8062-F930-4A54-8278-4C755380CFCC}"/>
      </w:docPartPr>
      <w:docPartBody>
        <w:p w:rsidR="008C03A0" w:rsidRDefault="00000000">
          <w:pPr>
            <w:pStyle w:val="98DE90C1CD084CFDA04473CC4F10A895"/>
          </w:pPr>
          <w:r w:rsidRPr="00BF4184">
            <w:t>789</w:t>
          </w:r>
        </w:p>
      </w:docPartBody>
    </w:docPart>
    <w:docPart>
      <w:docPartPr>
        <w:name w:val="B1EAD9ACF399405EA1CC8D188A2FD7E4"/>
        <w:category>
          <w:name w:val="General"/>
          <w:gallery w:val="placeholder"/>
        </w:category>
        <w:types>
          <w:type w:val="bbPlcHdr"/>
        </w:types>
        <w:behaviors>
          <w:behavior w:val="content"/>
        </w:behaviors>
        <w:guid w:val="{60B18926-9371-4673-8D5D-897D307CA22E}"/>
      </w:docPartPr>
      <w:docPartBody>
        <w:p w:rsidR="008C03A0" w:rsidRDefault="00000000">
          <w:pPr>
            <w:pStyle w:val="B1EAD9ACF399405EA1CC8D188A2FD7E4"/>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6DD688E6ED64F4F8EDAA148A0EB89BA"/>
        <w:category>
          <w:name w:val="General"/>
          <w:gallery w:val="placeholder"/>
        </w:category>
        <w:types>
          <w:type w:val="bbPlcHdr"/>
        </w:types>
        <w:behaviors>
          <w:behavior w:val="content"/>
        </w:behaviors>
        <w:guid w:val="{ED428FB8-DDF9-4FD9-8FB6-21E6BA1A97F6}"/>
      </w:docPartPr>
      <w:docPartBody>
        <w:p w:rsidR="008C03A0" w:rsidRDefault="00000000">
          <w:pPr>
            <w:pStyle w:val="A6DD688E6ED64F4F8EDAA148A0EB89BA"/>
          </w:pPr>
          <w:r w:rsidRPr="005D3A03">
            <w:t>Figures title:</w:t>
          </w:r>
        </w:p>
      </w:docPartBody>
    </w:docPart>
    <w:docPart>
      <w:docPartPr>
        <w:name w:val="F61486C0530A463D8FFF1A80842856FE"/>
        <w:category>
          <w:name w:val="General"/>
          <w:gallery w:val="placeholder"/>
        </w:category>
        <w:types>
          <w:type w:val="bbPlcHdr"/>
        </w:types>
        <w:behaviors>
          <w:behavior w:val="content"/>
        </w:behaviors>
        <w:guid w:val="{E2462CA1-8B9A-41FA-A01A-04E2AA0CB691}"/>
      </w:docPartPr>
      <w:docPartBody>
        <w:p w:rsidR="008C03A0" w:rsidRDefault="00000000">
          <w:pPr>
            <w:pStyle w:val="F61486C0530A463D8FFF1A80842856F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31"/>
    <w:rsid w:val="003D5107"/>
    <w:rsid w:val="004D4A31"/>
    <w:rsid w:val="00875A77"/>
    <w:rsid w:val="008C03A0"/>
    <w:rsid w:val="00905368"/>
    <w:rsid w:val="009E0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48D1E9E2B240ECA6A8C4C5BF1559A4">
    <w:name w:val="5448D1E9E2B240ECA6A8C4C5BF1559A4"/>
  </w:style>
  <w:style w:type="paragraph" w:customStyle="1" w:styleId="0776CD0D2BF34A9C97E37DD80337E113">
    <w:name w:val="0776CD0D2BF34A9C97E37DD80337E113"/>
  </w:style>
  <w:style w:type="paragraph" w:customStyle="1" w:styleId="DF60898470A84BEA9A7E4D10BABC6EBB">
    <w:name w:val="DF60898470A84BEA9A7E4D10BABC6EBB"/>
  </w:style>
  <w:style w:type="paragraph" w:customStyle="1" w:styleId="9451B3CC54554C95800BD8442889AEAB">
    <w:name w:val="9451B3CC54554C95800BD8442889AEAB"/>
  </w:style>
  <w:style w:type="paragraph" w:customStyle="1" w:styleId="544DF9ACDCD04D748D24F449B6DFEC70">
    <w:name w:val="544DF9ACDCD04D748D24F449B6DFEC70"/>
  </w:style>
  <w:style w:type="paragraph" w:customStyle="1" w:styleId="2A6D9EE55DBD45DB8703A0CB4D84A27C">
    <w:name w:val="2A6D9EE55DBD45DB8703A0CB4D84A27C"/>
  </w:style>
  <w:style w:type="character" w:styleId="Emphasis">
    <w:name w:val="Emphasis"/>
    <w:basedOn w:val="DefaultParagraphFont"/>
    <w:uiPriority w:val="4"/>
    <w:unhideWhenUsed/>
    <w:qFormat/>
    <w:rPr>
      <w:i/>
      <w:iCs/>
    </w:rPr>
  </w:style>
  <w:style w:type="paragraph" w:customStyle="1" w:styleId="04436D97605E4CE8A60C2EEDC3EC9FC6">
    <w:name w:val="04436D97605E4CE8A60C2EEDC3EC9FC6"/>
  </w:style>
  <w:style w:type="paragraph" w:customStyle="1" w:styleId="8BE72144ECF14453B72936BD6F5ED099">
    <w:name w:val="8BE72144ECF14453B72936BD6F5ED099"/>
  </w:style>
  <w:style w:type="paragraph" w:customStyle="1" w:styleId="BD5F452185004DF1BC5AF10578372CD7">
    <w:name w:val="BD5F452185004DF1BC5AF10578372CD7"/>
  </w:style>
  <w:style w:type="paragraph" w:customStyle="1" w:styleId="505548C58D4B43869ECE37EAC66B35E0">
    <w:name w:val="505548C58D4B43869ECE37EAC66B35E0"/>
  </w:style>
  <w:style w:type="paragraph" w:customStyle="1" w:styleId="DE6E2CA7A1864131B603340789E6D577">
    <w:name w:val="DE6E2CA7A1864131B603340789E6D577"/>
  </w:style>
  <w:style w:type="paragraph" w:customStyle="1" w:styleId="8A00E4F593A440C1AD58C64886F66825">
    <w:name w:val="8A00E4F593A440C1AD58C64886F66825"/>
  </w:style>
  <w:style w:type="paragraph" w:customStyle="1" w:styleId="C01F56CA8AA946F79BB5B804092E0BCE">
    <w:name w:val="C01F56CA8AA946F79BB5B804092E0BCE"/>
  </w:style>
  <w:style w:type="paragraph" w:customStyle="1" w:styleId="E673BD1040BF4081BAFB8E32A8A1C026">
    <w:name w:val="E673BD1040BF4081BAFB8E32A8A1C026"/>
  </w:style>
  <w:style w:type="paragraph" w:customStyle="1" w:styleId="83647DF33E1E403C99305950D5E536FF">
    <w:name w:val="83647DF33E1E403C99305950D5E536FF"/>
  </w:style>
  <w:style w:type="paragraph" w:customStyle="1" w:styleId="3F7E8F3900AF4CC2B9A4799F7EF9CC27">
    <w:name w:val="3F7E8F3900AF4CC2B9A4799F7EF9CC27"/>
  </w:style>
  <w:style w:type="paragraph" w:customStyle="1" w:styleId="6F309BA68E884D4F858139BACFEE65C7">
    <w:name w:val="6F309BA68E884D4F858139BACFEE65C7"/>
  </w:style>
  <w:style w:type="paragraph" w:customStyle="1" w:styleId="2131F8E42ABB40C8A8E680B64EA7B839">
    <w:name w:val="2131F8E42ABB40C8A8E680B64EA7B839"/>
  </w:style>
  <w:style w:type="paragraph" w:customStyle="1" w:styleId="3892CC8023334FF98E0446F4C2B77310">
    <w:name w:val="3892CC8023334FF98E0446F4C2B77310"/>
  </w:style>
  <w:style w:type="paragraph" w:customStyle="1" w:styleId="A7D9B835949242D18F1730DFE591684E">
    <w:name w:val="A7D9B835949242D18F1730DFE591684E"/>
  </w:style>
  <w:style w:type="paragraph" w:customStyle="1" w:styleId="E1C101DDBB39455291A6684E42903694">
    <w:name w:val="E1C101DDBB39455291A6684E42903694"/>
  </w:style>
  <w:style w:type="paragraph" w:customStyle="1" w:styleId="16C8AB5E7BCE46AF853BA478CC10012B">
    <w:name w:val="16C8AB5E7BCE46AF853BA478CC10012B"/>
  </w:style>
  <w:style w:type="paragraph" w:customStyle="1" w:styleId="D3DA7503D71941ED8C624D24FC8A0A36">
    <w:name w:val="D3DA7503D71941ED8C624D24FC8A0A36"/>
  </w:style>
  <w:style w:type="paragraph" w:customStyle="1" w:styleId="A03AB81AFA7B4FB3B4F66D5AAB70821D">
    <w:name w:val="A03AB81AFA7B4FB3B4F66D5AAB70821D"/>
  </w:style>
  <w:style w:type="paragraph" w:customStyle="1" w:styleId="7FF3160E2B20410CA5D274227BB05F94">
    <w:name w:val="7FF3160E2B20410CA5D274227BB05F94"/>
  </w:style>
  <w:style w:type="paragraph" w:customStyle="1" w:styleId="FE98451C8A2A433E8C3A91DE107F73E6">
    <w:name w:val="FE98451C8A2A433E8C3A91DE107F73E6"/>
  </w:style>
  <w:style w:type="paragraph" w:customStyle="1" w:styleId="19C8D203320A42F8A85EE878CADE2732">
    <w:name w:val="19C8D203320A42F8A85EE878CADE2732"/>
  </w:style>
  <w:style w:type="paragraph" w:customStyle="1" w:styleId="D9DCD4651975446F8EA35E8EA0393473">
    <w:name w:val="D9DCD4651975446F8EA35E8EA0393473"/>
  </w:style>
  <w:style w:type="paragraph" w:customStyle="1" w:styleId="808586F42F254DD6A67AD67BF2BFCB03">
    <w:name w:val="808586F42F254DD6A67AD67BF2BFCB03"/>
  </w:style>
  <w:style w:type="paragraph" w:customStyle="1" w:styleId="0B78B9B5E8D74D3186B8D482A68121C9">
    <w:name w:val="0B78B9B5E8D74D3186B8D482A68121C9"/>
  </w:style>
  <w:style w:type="paragraph" w:customStyle="1" w:styleId="4CD12D89B0284BD49621C624B1BA9308">
    <w:name w:val="4CD12D89B0284BD49621C624B1BA9308"/>
  </w:style>
  <w:style w:type="paragraph" w:customStyle="1" w:styleId="A1523153CBB74FBDB793AE2215461ED3">
    <w:name w:val="A1523153CBB74FBDB793AE2215461ED3"/>
  </w:style>
  <w:style w:type="paragraph" w:customStyle="1" w:styleId="B9FC0AC19669483C909B2C742A2EB7EC">
    <w:name w:val="B9FC0AC19669483C909B2C742A2EB7EC"/>
  </w:style>
  <w:style w:type="paragraph" w:customStyle="1" w:styleId="A893729336C24632AC2B94D2CFD0CD0A">
    <w:name w:val="A893729336C24632AC2B94D2CFD0CD0A"/>
  </w:style>
  <w:style w:type="paragraph" w:customStyle="1" w:styleId="AFCA23AA07954C149C9C00D89EADAD01">
    <w:name w:val="AFCA23AA07954C149C9C00D89EADAD01"/>
  </w:style>
  <w:style w:type="paragraph" w:customStyle="1" w:styleId="73A01FCE159A45A5860E6B6A3329F621">
    <w:name w:val="73A01FCE159A45A5860E6B6A3329F621"/>
  </w:style>
  <w:style w:type="paragraph" w:customStyle="1" w:styleId="C07F9598EA8F4FA7BCB10B6775203355">
    <w:name w:val="C07F9598EA8F4FA7BCB10B6775203355"/>
  </w:style>
  <w:style w:type="paragraph" w:customStyle="1" w:styleId="5BE4B5356B3543398F1332948CDBAACE">
    <w:name w:val="5BE4B5356B3543398F1332948CDBAACE"/>
  </w:style>
  <w:style w:type="paragraph" w:customStyle="1" w:styleId="10241C3D2E9A4721B084CFC372C676DB">
    <w:name w:val="10241C3D2E9A4721B084CFC372C676DB"/>
  </w:style>
  <w:style w:type="paragraph" w:customStyle="1" w:styleId="2D91FE96FF174452A33E2D30C52B7D10">
    <w:name w:val="2D91FE96FF174452A33E2D30C52B7D10"/>
  </w:style>
  <w:style w:type="paragraph" w:customStyle="1" w:styleId="77E6FFDFF9714AF09FA5087F8DEE5317">
    <w:name w:val="77E6FFDFF9714AF09FA5087F8DEE5317"/>
  </w:style>
  <w:style w:type="paragraph" w:customStyle="1" w:styleId="008E1658E58C40B481CB84E42345E917">
    <w:name w:val="008E1658E58C40B481CB84E42345E917"/>
  </w:style>
  <w:style w:type="paragraph" w:customStyle="1" w:styleId="8ABEEE9F867847B7AA47117ABE8C5B20">
    <w:name w:val="8ABEEE9F867847B7AA47117ABE8C5B20"/>
  </w:style>
  <w:style w:type="paragraph" w:customStyle="1" w:styleId="BA429467160B4501B8DA84F824B69044">
    <w:name w:val="BA429467160B4501B8DA84F824B69044"/>
  </w:style>
  <w:style w:type="paragraph" w:customStyle="1" w:styleId="E2190A3AF6684A16A3225CD958D2E44E">
    <w:name w:val="E2190A3AF6684A16A3225CD958D2E44E"/>
  </w:style>
  <w:style w:type="paragraph" w:customStyle="1" w:styleId="2298AFAE584544A280D18BEA3BAF573E">
    <w:name w:val="2298AFAE584544A280D18BEA3BAF573E"/>
  </w:style>
  <w:style w:type="paragraph" w:customStyle="1" w:styleId="6AA6A69F7C12405588AC360691351F0A">
    <w:name w:val="6AA6A69F7C12405588AC360691351F0A"/>
  </w:style>
  <w:style w:type="paragraph" w:customStyle="1" w:styleId="ED937B99EEDC4869AAC7586418F0B386">
    <w:name w:val="ED937B99EEDC4869AAC7586418F0B386"/>
  </w:style>
  <w:style w:type="paragraph" w:customStyle="1" w:styleId="5F18576F5E1646B69DEA07C8618C5668">
    <w:name w:val="5F18576F5E1646B69DEA07C8618C5668"/>
  </w:style>
  <w:style w:type="paragraph" w:customStyle="1" w:styleId="F3C0782E9C5145DFB5F0B63EB8B12A58">
    <w:name w:val="F3C0782E9C5145DFB5F0B63EB8B12A58"/>
  </w:style>
  <w:style w:type="paragraph" w:customStyle="1" w:styleId="4131604A76154F2EB23411FBC799B89C">
    <w:name w:val="4131604A76154F2EB23411FBC799B89C"/>
  </w:style>
  <w:style w:type="paragraph" w:customStyle="1" w:styleId="C9BF073725B94E85B9AFBFAA0802442D">
    <w:name w:val="C9BF073725B94E85B9AFBFAA0802442D"/>
  </w:style>
  <w:style w:type="paragraph" w:customStyle="1" w:styleId="04E3F4CD51EE4D0B92CD06E43031ED8A">
    <w:name w:val="04E3F4CD51EE4D0B92CD06E43031ED8A"/>
  </w:style>
  <w:style w:type="paragraph" w:customStyle="1" w:styleId="A5ECE17F80924125A3119E9895AF471D">
    <w:name w:val="A5ECE17F80924125A3119E9895AF471D"/>
  </w:style>
  <w:style w:type="paragraph" w:customStyle="1" w:styleId="F8C33069AF124DE290E78AB5FC87D05A">
    <w:name w:val="F8C33069AF124DE290E78AB5FC87D05A"/>
  </w:style>
  <w:style w:type="paragraph" w:customStyle="1" w:styleId="F15C6FB517FF4A01BA91368ABFA24C02">
    <w:name w:val="F15C6FB517FF4A01BA91368ABFA24C02"/>
  </w:style>
  <w:style w:type="paragraph" w:customStyle="1" w:styleId="A9CD54D202DD4127B46BEAF7E4F094B8">
    <w:name w:val="A9CD54D202DD4127B46BEAF7E4F094B8"/>
  </w:style>
  <w:style w:type="paragraph" w:customStyle="1" w:styleId="E133A1E5C72D42008D9923249D81D5F9">
    <w:name w:val="E133A1E5C72D42008D9923249D81D5F9"/>
  </w:style>
  <w:style w:type="paragraph" w:customStyle="1" w:styleId="5FB0551905E64959A0BEDF87DEC3B267">
    <w:name w:val="5FB0551905E64959A0BEDF87DEC3B267"/>
  </w:style>
  <w:style w:type="paragraph" w:customStyle="1" w:styleId="98DE90C1CD084CFDA04473CC4F10A895">
    <w:name w:val="98DE90C1CD084CFDA04473CC4F10A895"/>
  </w:style>
  <w:style w:type="paragraph" w:customStyle="1" w:styleId="B1EAD9ACF399405EA1CC8D188A2FD7E4">
    <w:name w:val="B1EAD9ACF399405EA1CC8D188A2FD7E4"/>
  </w:style>
  <w:style w:type="paragraph" w:customStyle="1" w:styleId="A6DD688E6ED64F4F8EDAA148A0EB89BA">
    <w:name w:val="A6DD688E6ED64F4F8EDAA148A0EB89BA"/>
  </w:style>
  <w:style w:type="paragraph" w:customStyle="1" w:styleId="F61486C0530A463D8FFF1A80842856FE">
    <w:name w:val="F61486C0530A463D8FFF1A80842856FE"/>
  </w:style>
  <w:style w:type="character" w:styleId="PlaceholderText">
    <w:name w:val="Placeholder Text"/>
    <w:basedOn w:val="DefaultParagraphFont"/>
    <w:uiPriority w:val="99"/>
    <w:semiHidden/>
    <w:rsid w:val="00875A77"/>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Prediction of Invariant Mass of Dielectrons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609</TotalTime>
  <Pages>10</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 Machine Learning Approach to Predict the Invariant Mass of Dielectrons</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Machine Learning Approach to Predict the Invariant Mass of Dielectrons</dc:title>
  <dc:subject/>
  <dc:creator>Deepesh Raul</dc:creator>
  <cp:keywords/>
  <dc:description/>
  <cp:lastModifiedBy>Deepesh Raul</cp:lastModifiedBy>
  <cp:revision>12</cp:revision>
  <dcterms:created xsi:type="dcterms:W3CDTF">2022-09-15T10:42:00Z</dcterms:created>
  <dcterms:modified xsi:type="dcterms:W3CDTF">2022-09-20T15:26:00Z</dcterms:modified>
</cp:coreProperties>
</file>